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6B74" w14:textId="16482129" w:rsidR="006B5DAE" w:rsidRPr="00141B20" w:rsidRDefault="006B5DAE" w:rsidP="00141B20">
      <w:pPr>
        <w:pStyle w:val="berschrift1"/>
        <w:rPr>
          <w:rFonts w:ascii="LM Roman 10" w:hAnsi="LM Roman 10"/>
          <w:lang w:val="de-CH"/>
        </w:rPr>
      </w:pPr>
      <w:r w:rsidRPr="00F34B68">
        <w:rPr>
          <w:rFonts w:ascii="LM Roman 10" w:hAnsi="LM Roman 10"/>
          <w:lang w:val="de-CH"/>
        </w:rPr>
        <w:t>Lern- und Arbeitsauftrag</w:t>
      </w:r>
      <w:r w:rsidR="004C1969" w:rsidRPr="00141B20">
        <w:rPr>
          <w:rFonts w:ascii="LM Roman 10" w:hAnsi="LM Roman 10"/>
          <w:lang w:val="de-CH"/>
        </w:rPr>
        <w:t xml:space="preserve"> 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835"/>
        <w:gridCol w:w="6488"/>
      </w:tblGrid>
      <w:tr w:rsidR="0022267B" w:rsidRPr="00233623" w14:paraId="68709BA3" w14:textId="77777777" w:rsidTr="0014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5E42ADE" w14:textId="465D52FB" w:rsidR="0022267B" w:rsidRPr="0026569B" w:rsidRDefault="00A95AC9" w:rsidP="00141B20">
            <w:pPr>
              <w:jc w:val="right"/>
              <w:rPr>
                <w:rFonts w:ascii="LM Roman 10" w:hAnsi="LM Roman 10"/>
                <w:b w:val="0"/>
                <w:sz w:val="24"/>
                <w:szCs w:val="24"/>
                <w:lang w:val="de-CH"/>
              </w:rPr>
            </w:pPr>
            <w:r w:rsidRPr="0026569B">
              <w:rPr>
                <w:rFonts w:ascii="LM Roman 10" w:hAnsi="LM Roman 10"/>
                <w:sz w:val="24"/>
                <w:szCs w:val="24"/>
                <w:lang w:val="de-CH"/>
              </w:rPr>
              <w:t>Titel</w:t>
            </w:r>
          </w:p>
        </w:tc>
        <w:tc>
          <w:tcPr>
            <w:tcW w:w="6488" w:type="dxa"/>
          </w:tcPr>
          <w:p w14:paraId="0D4D4584" w14:textId="16103594" w:rsidR="0022267B" w:rsidRPr="004E33D0" w:rsidRDefault="004E33D0" w:rsidP="00FA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hAnsi="LM Roman 10"/>
                <w:b w:val="0"/>
                <w:i/>
                <w:iCs/>
                <w:sz w:val="24"/>
                <w:szCs w:val="24"/>
                <w:lang w:val="de-CH"/>
              </w:rPr>
            </w:pPr>
            <w:r w:rsidRPr="004E33D0">
              <w:rPr>
                <w:rFonts w:ascii="LM Roman 10" w:hAnsi="LM Roman 10"/>
                <w:i/>
                <w:iCs/>
                <w:sz w:val="24"/>
                <w:szCs w:val="24"/>
                <w:lang w:val="de-CH"/>
              </w:rPr>
              <w:t>GitHub Flow</w:t>
            </w:r>
          </w:p>
        </w:tc>
      </w:tr>
      <w:tr w:rsidR="00A95AC9" w:rsidRPr="0026569B" w14:paraId="0301FE6A" w14:textId="77777777" w:rsidTr="0014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30FAF61" w14:textId="05454320" w:rsidR="00A95AC9" w:rsidRPr="0026569B" w:rsidRDefault="00A95AC9" w:rsidP="00141B20">
            <w:pPr>
              <w:jc w:val="right"/>
              <w:rPr>
                <w:rFonts w:ascii="LM Roman 10" w:hAnsi="LM Roman 10"/>
                <w:b w:val="0"/>
                <w:sz w:val="24"/>
                <w:szCs w:val="24"/>
                <w:lang w:val="de-CH"/>
              </w:rPr>
            </w:pPr>
            <w:r w:rsidRPr="0026569B">
              <w:rPr>
                <w:rFonts w:ascii="LM Roman 10" w:hAnsi="LM Roman 10"/>
                <w:sz w:val="24"/>
                <w:szCs w:val="24"/>
                <w:lang w:val="de-CH"/>
              </w:rPr>
              <w:t>Modul</w:t>
            </w:r>
          </w:p>
        </w:tc>
        <w:tc>
          <w:tcPr>
            <w:tcW w:w="6488" w:type="dxa"/>
          </w:tcPr>
          <w:p w14:paraId="524382E9" w14:textId="3909B234" w:rsidR="00A95AC9" w:rsidRPr="0026569B" w:rsidRDefault="00EC5518" w:rsidP="002B7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hAnsi="LM Roman 10"/>
                <w:sz w:val="24"/>
                <w:szCs w:val="24"/>
                <w:lang w:val="de-CH"/>
              </w:rPr>
            </w:pPr>
            <w:r>
              <w:rPr>
                <w:rFonts w:ascii="LM Roman 10" w:hAnsi="LM Roman 10"/>
                <w:sz w:val="24"/>
                <w:szCs w:val="24"/>
                <w:lang w:val="de-CH"/>
              </w:rPr>
              <w:t>324</w:t>
            </w:r>
          </w:p>
        </w:tc>
      </w:tr>
      <w:tr w:rsidR="00A95AC9" w:rsidRPr="0026569B" w14:paraId="00EFDAE7" w14:textId="77777777" w:rsidTr="0014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E89CCD8" w14:textId="3E3AB4F8" w:rsidR="00A95AC9" w:rsidRPr="0026569B" w:rsidRDefault="00A95AC9" w:rsidP="00141B20">
            <w:pPr>
              <w:jc w:val="right"/>
              <w:rPr>
                <w:rFonts w:ascii="LM Roman 10" w:hAnsi="LM Roman 10"/>
                <w:b w:val="0"/>
                <w:sz w:val="24"/>
                <w:szCs w:val="24"/>
                <w:lang w:val="de-CH"/>
              </w:rPr>
            </w:pPr>
            <w:r w:rsidRPr="0026569B">
              <w:rPr>
                <w:rFonts w:ascii="LM Roman 10" w:hAnsi="LM Roman 10"/>
                <w:sz w:val="24"/>
                <w:szCs w:val="24"/>
                <w:lang w:val="de-CH"/>
              </w:rPr>
              <w:t>Autor</w:t>
            </w:r>
          </w:p>
        </w:tc>
        <w:tc>
          <w:tcPr>
            <w:tcW w:w="6488" w:type="dxa"/>
          </w:tcPr>
          <w:p w14:paraId="07847E59" w14:textId="408418D7" w:rsidR="0026569B" w:rsidRPr="0026569B" w:rsidRDefault="00823C72" w:rsidP="00D7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4"/>
                <w:szCs w:val="24"/>
                <w:lang w:val="de-CH"/>
              </w:rPr>
            </w:pPr>
            <w:hyperlink r:id="rId11" w:history="1">
              <w:r w:rsidR="0026569B" w:rsidRPr="0026569B">
                <w:rPr>
                  <w:rStyle w:val="Hyperlink"/>
                  <w:rFonts w:ascii="LM Mono 10" w:hAnsi="LM Mono 10"/>
                  <w:sz w:val="24"/>
                  <w:szCs w:val="24"/>
                  <w:lang w:val="de-CH"/>
                </w:rPr>
                <w:t>nicola.colic@bbbaden.ch</w:t>
              </w:r>
            </w:hyperlink>
          </w:p>
        </w:tc>
      </w:tr>
      <w:tr w:rsidR="00A95AC9" w:rsidRPr="00356897" w14:paraId="00CEFE7F" w14:textId="77777777" w:rsidTr="0014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CAD76BC" w14:textId="0376ECEE" w:rsidR="00A95AC9" w:rsidRPr="0026569B" w:rsidRDefault="00A95AC9" w:rsidP="00141B20">
            <w:pPr>
              <w:jc w:val="right"/>
              <w:rPr>
                <w:rFonts w:ascii="LM Roman 10" w:hAnsi="LM Roman 10"/>
                <w:b w:val="0"/>
                <w:sz w:val="24"/>
                <w:szCs w:val="24"/>
                <w:lang w:val="de-CH"/>
              </w:rPr>
            </w:pPr>
            <w:r w:rsidRPr="0026569B">
              <w:rPr>
                <w:rFonts w:ascii="LM Roman 10" w:hAnsi="LM Roman 10"/>
                <w:sz w:val="24"/>
                <w:szCs w:val="24"/>
                <w:lang w:val="de-CH"/>
              </w:rPr>
              <w:t xml:space="preserve">Hilfsmittel </w:t>
            </w:r>
          </w:p>
        </w:tc>
        <w:tc>
          <w:tcPr>
            <w:tcW w:w="6488" w:type="dxa"/>
          </w:tcPr>
          <w:p w14:paraId="18F16C28" w14:textId="365DA81B" w:rsidR="00FA34E7" w:rsidRPr="0026569B" w:rsidRDefault="00823C72" w:rsidP="00D75FF9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hAnsi="LM Roman 10"/>
                <w:sz w:val="24"/>
                <w:szCs w:val="24"/>
                <w:lang w:val="de-CH"/>
              </w:rPr>
            </w:pPr>
            <w:hyperlink r:id="rId12" w:history="1">
              <w:r w:rsidR="004E33D0" w:rsidRPr="004E33D0">
                <w:rPr>
                  <w:rStyle w:val="Hyperlink"/>
                  <w:rFonts w:ascii="LM Roman 10" w:hAnsi="LM Roman 10"/>
                  <w:sz w:val="24"/>
                  <w:szCs w:val="24"/>
                  <w:lang w:val="de-CH"/>
                </w:rPr>
                <w:t>Tutorial</w:t>
              </w:r>
            </w:hyperlink>
            <w:r w:rsidR="004E33D0">
              <w:rPr>
                <w:rStyle w:val="Funotenzeichen"/>
                <w:rFonts w:ascii="LM Roman 10" w:hAnsi="LM Roman 10"/>
                <w:sz w:val="24"/>
                <w:szCs w:val="24"/>
                <w:lang w:val="de-CH"/>
              </w:rPr>
              <w:footnoteReference w:id="1"/>
            </w:r>
          </w:p>
        </w:tc>
      </w:tr>
      <w:tr w:rsidR="00FA34E7" w:rsidRPr="0026569B" w14:paraId="14460FCC" w14:textId="77777777" w:rsidTr="0014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22DC27E" w14:textId="77777777" w:rsidR="00FA34E7" w:rsidRPr="0026569B" w:rsidRDefault="00FA34E7" w:rsidP="00141B20">
            <w:pPr>
              <w:jc w:val="right"/>
              <w:rPr>
                <w:rFonts w:ascii="LM Roman 10" w:hAnsi="LM Roman 10"/>
                <w:b w:val="0"/>
                <w:sz w:val="24"/>
                <w:szCs w:val="24"/>
                <w:lang w:val="de-CH"/>
              </w:rPr>
            </w:pPr>
            <w:r w:rsidRPr="0026569B">
              <w:rPr>
                <w:rFonts w:ascii="LM Roman 10" w:hAnsi="LM Roman 10"/>
                <w:sz w:val="24"/>
                <w:szCs w:val="24"/>
                <w:lang w:val="de-CH"/>
              </w:rPr>
              <w:t>Sozialform</w:t>
            </w:r>
          </w:p>
        </w:tc>
        <w:tc>
          <w:tcPr>
            <w:tcW w:w="6488" w:type="dxa"/>
          </w:tcPr>
          <w:p w14:paraId="208B1F8C" w14:textId="3B49F132" w:rsidR="00FA34E7" w:rsidRPr="0026569B" w:rsidRDefault="00FA34E7" w:rsidP="00FA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hAnsi="LM Roman 10"/>
                <w:sz w:val="24"/>
                <w:szCs w:val="24"/>
                <w:lang w:val="de-CH"/>
              </w:rPr>
            </w:pPr>
            <w:r w:rsidRPr="0026569B">
              <w:rPr>
                <w:rFonts w:ascii="LM Roman 10" w:hAnsi="LM Roman 10"/>
                <w:sz w:val="24"/>
                <w:szCs w:val="24"/>
                <w:lang w:val="de-CH"/>
              </w:rPr>
              <w:t>Einzelarbeit</w:t>
            </w:r>
          </w:p>
        </w:tc>
      </w:tr>
      <w:tr w:rsidR="00294B2B" w:rsidRPr="0026569B" w14:paraId="54375746" w14:textId="77777777" w:rsidTr="0014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F6ABF73" w14:textId="266AC430" w:rsidR="00294B2B" w:rsidRPr="00294B2B" w:rsidRDefault="00294B2B" w:rsidP="00294B2B">
            <w:pPr>
              <w:jc w:val="right"/>
              <w:rPr>
                <w:rFonts w:ascii="LM Roman 10" w:hAnsi="LM Roman 10"/>
                <w:bCs w:val="0"/>
                <w:sz w:val="24"/>
                <w:szCs w:val="24"/>
                <w:lang w:val="de-CH"/>
              </w:rPr>
            </w:pPr>
            <w:r w:rsidRPr="00294B2B">
              <w:rPr>
                <w:rFonts w:ascii="LM Roman 10" w:hAnsi="LM Roman 10"/>
                <w:bCs w:val="0"/>
                <w:sz w:val="24"/>
                <w:szCs w:val="24"/>
                <w:lang w:val="de-CH"/>
              </w:rPr>
              <w:t>Leistungsziele</w:t>
            </w:r>
          </w:p>
        </w:tc>
        <w:tc>
          <w:tcPr>
            <w:tcW w:w="6488" w:type="dxa"/>
          </w:tcPr>
          <w:p w14:paraId="0D3F65F6" w14:textId="68F53862" w:rsidR="00294B2B" w:rsidRPr="00EC5518" w:rsidRDefault="00294B2B" w:rsidP="00294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hAnsi="LM Roman 10"/>
                <w:i/>
                <w:iCs/>
                <w:sz w:val="24"/>
                <w:szCs w:val="24"/>
                <w:lang w:val="de-CH"/>
              </w:rPr>
            </w:pPr>
            <w:r w:rsidRPr="00EC5518">
              <w:rPr>
                <w:rFonts w:ascii="LM Roman 10" w:hAnsi="LM Roman 10"/>
                <w:i/>
                <w:iCs/>
                <w:sz w:val="24"/>
                <w:szCs w:val="24"/>
                <w:lang w:val="de-CH"/>
              </w:rPr>
              <w:t>siehe Lektionenplan</w:t>
            </w:r>
          </w:p>
        </w:tc>
      </w:tr>
    </w:tbl>
    <w:p w14:paraId="1D099226" w14:textId="77777777" w:rsidR="00BE7A59" w:rsidRPr="0026569B" w:rsidRDefault="00BE7A59" w:rsidP="00566398">
      <w:pPr>
        <w:pStyle w:val="berschrift2"/>
        <w:jc w:val="both"/>
        <w:rPr>
          <w:rFonts w:ascii="LM Roman 10" w:hAnsi="LM Roman 10"/>
          <w:szCs w:val="24"/>
          <w:lang w:val="de-CH"/>
        </w:rPr>
      </w:pPr>
      <w:r w:rsidRPr="0026569B">
        <w:rPr>
          <w:rFonts w:ascii="LM Roman 10" w:hAnsi="LM Roman 10"/>
          <w:szCs w:val="24"/>
          <w:lang w:val="de-CH"/>
        </w:rPr>
        <w:t>Ausgangslage</w:t>
      </w:r>
    </w:p>
    <w:p w14:paraId="0DDDDEE1" w14:textId="2BA584A2" w:rsidR="0022267B" w:rsidRPr="004E33D0" w:rsidRDefault="004E33D0" w:rsidP="00566398">
      <w:pPr>
        <w:jc w:val="both"/>
      </w:pPr>
      <w:r>
        <w:rPr>
          <w:rFonts w:ascii="LM Roman 10" w:hAnsi="LM Roman 10"/>
          <w:sz w:val="24"/>
          <w:szCs w:val="24"/>
          <w:lang w:val="de-CH"/>
        </w:rPr>
        <w:t xml:space="preserve">Sie haben den </w:t>
      </w:r>
      <w:r>
        <w:rPr>
          <w:rFonts w:ascii="LM Roman 10" w:hAnsi="LM Roman 10"/>
          <w:i/>
          <w:iCs/>
          <w:sz w:val="24"/>
          <w:szCs w:val="24"/>
          <w:lang w:val="de-CH"/>
        </w:rPr>
        <w:t xml:space="preserve">GitHub Flow </w:t>
      </w:r>
      <w:r>
        <w:rPr>
          <w:rFonts w:ascii="LM Roman 10" w:hAnsi="LM Roman 10"/>
          <w:sz w:val="24"/>
          <w:szCs w:val="24"/>
          <w:lang w:val="de-CH"/>
        </w:rPr>
        <w:t xml:space="preserve">kennengelernt. In diesem Auftrag arbeiten Sie hierzu ein Tutorial durch, bei welchem Sie diesen Arbeitsablauf anhand eines Beispiels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hands</w:t>
      </w:r>
      <w:proofErr w:type="spellEnd"/>
      <w:r>
        <w:rPr>
          <w:rFonts w:ascii="LM Roman 10" w:hAnsi="LM Roman 10"/>
          <w:i/>
          <w:iCs/>
          <w:sz w:val="24"/>
          <w:szCs w:val="24"/>
          <w:lang w:val="de-CH"/>
        </w:rPr>
        <w:t xml:space="preserve"> on</w:t>
      </w:r>
      <w:r>
        <w:rPr>
          <w:rFonts w:ascii="LM Roman 10" w:hAnsi="LM Roman 10"/>
          <w:sz w:val="24"/>
          <w:szCs w:val="24"/>
          <w:lang w:val="de-CH"/>
        </w:rPr>
        <w:t xml:space="preserve"> wiederholen. Das Tutorial ist hervorragend, leicht verständlich, ausführlich beschrieben, dass es schwierig wäre, bessere Unterlagen zu diesem Thema herzustellen. Es ist allerdings auf Englisch verfasst; jedoch in einem einfachen Englisch, welches sich auch gut, falls nötig, eine maschinelle Übersetzung eignen würde.</w:t>
      </w:r>
    </w:p>
    <w:p w14:paraId="13BC0AEC" w14:textId="77777777" w:rsidR="00BE7A59" w:rsidRPr="0026569B" w:rsidRDefault="00BE7A59" w:rsidP="00566398">
      <w:pPr>
        <w:pStyle w:val="berschrift2"/>
        <w:jc w:val="both"/>
        <w:rPr>
          <w:rFonts w:ascii="LM Roman 10" w:hAnsi="LM Roman 10"/>
          <w:szCs w:val="24"/>
          <w:lang w:val="de-CH"/>
        </w:rPr>
      </w:pPr>
      <w:r w:rsidRPr="0026569B">
        <w:rPr>
          <w:rFonts w:ascii="LM Roman 10" w:hAnsi="LM Roman 10"/>
          <w:szCs w:val="24"/>
          <w:lang w:val="de-CH"/>
        </w:rPr>
        <w:t>Aufgabenstellung</w:t>
      </w:r>
    </w:p>
    <w:p w14:paraId="6921ED3D" w14:textId="605F43A7" w:rsidR="00BE7A59" w:rsidRPr="00973BA3" w:rsidRDefault="004E33D0" w:rsidP="00566398">
      <w:pPr>
        <w:jc w:val="both"/>
      </w:pPr>
      <w:r>
        <w:rPr>
          <w:rFonts w:ascii="LM Roman 10" w:hAnsi="LM Roman 10"/>
          <w:sz w:val="24"/>
          <w:szCs w:val="24"/>
          <w:lang w:val="de-CH"/>
        </w:rPr>
        <w:t>Arbeiten Sie also dieses Tutorial durch. Sie brauchen dafür einen zweiten GitHub-Account, welchen Sie beispielsweise mit einer Einweg-E-Mail-Adresse</w:t>
      </w:r>
      <w:r w:rsidR="00973BA3">
        <w:rPr>
          <w:rFonts w:ascii="LM Roman 10" w:hAnsi="LM Roman 10"/>
          <w:sz w:val="24"/>
          <w:szCs w:val="24"/>
          <w:lang w:val="de-CH"/>
        </w:rPr>
        <w:t xml:space="preserve"> oder Ihrer persönlichen E-Mail-Adresse einrichten können. Daraufhin spielen Sie mit Ihren beiden Accounts den </w:t>
      </w:r>
      <w:r w:rsidR="00973BA3">
        <w:rPr>
          <w:rFonts w:ascii="LM Roman 10" w:hAnsi="LM Roman 10"/>
          <w:i/>
          <w:iCs/>
          <w:sz w:val="24"/>
          <w:szCs w:val="24"/>
          <w:lang w:val="de-CH"/>
        </w:rPr>
        <w:t xml:space="preserve">GitHub Flow </w:t>
      </w:r>
      <w:r w:rsidR="00973BA3">
        <w:rPr>
          <w:rFonts w:ascii="LM Roman 10" w:hAnsi="LM Roman 10"/>
          <w:sz w:val="24"/>
          <w:szCs w:val="24"/>
          <w:lang w:val="de-CH"/>
        </w:rPr>
        <w:t xml:space="preserve">durch: einmal ohne </w:t>
      </w:r>
      <w:proofErr w:type="spellStart"/>
      <w:r w:rsidR="00973BA3">
        <w:rPr>
          <w:rFonts w:ascii="LM Roman 10" w:hAnsi="LM Roman 10"/>
          <w:i/>
          <w:iCs/>
          <w:sz w:val="24"/>
          <w:szCs w:val="24"/>
          <w:lang w:val="de-CH"/>
        </w:rPr>
        <w:t>merge</w:t>
      </w:r>
      <w:proofErr w:type="spellEnd"/>
      <w:r w:rsidR="00973BA3">
        <w:rPr>
          <w:rFonts w:ascii="LM Roman 10" w:hAnsi="LM Roman 10"/>
          <w:i/>
          <w:iCs/>
          <w:sz w:val="24"/>
          <w:szCs w:val="24"/>
          <w:lang w:val="de-CH"/>
        </w:rPr>
        <w:t xml:space="preserve"> </w:t>
      </w:r>
      <w:proofErr w:type="spellStart"/>
      <w:r w:rsidR="00973BA3">
        <w:rPr>
          <w:rFonts w:ascii="LM Roman 10" w:hAnsi="LM Roman 10"/>
          <w:i/>
          <w:iCs/>
          <w:sz w:val="24"/>
          <w:szCs w:val="24"/>
          <w:lang w:val="de-CH"/>
        </w:rPr>
        <w:t>conflict</w:t>
      </w:r>
      <w:proofErr w:type="spellEnd"/>
      <w:r w:rsidR="00973BA3">
        <w:rPr>
          <w:rFonts w:ascii="LM Roman 10" w:hAnsi="LM Roman 10"/>
          <w:sz w:val="24"/>
          <w:szCs w:val="24"/>
          <w:lang w:val="de-CH"/>
        </w:rPr>
        <w:t>, und einmal mit.</w:t>
      </w:r>
    </w:p>
    <w:p w14:paraId="10933C29" w14:textId="7BF40CFF" w:rsidR="00A636BD" w:rsidRPr="0026569B" w:rsidRDefault="00A636BD" w:rsidP="00566398">
      <w:pPr>
        <w:pStyle w:val="berschrift3"/>
        <w:jc w:val="both"/>
        <w:rPr>
          <w:rFonts w:ascii="LM Roman 10" w:hAnsi="LM Roman 10"/>
          <w:sz w:val="24"/>
          <w:szCs w:val="24"/>
          <w:lang w:val="de-CH"/>
        </w:rPr>
      </w:pPr>
      <w:r w:rsidRPr="0026569B">
        <w:rPr>
          <w:rFonts w:ascii="LM Roman 10" w:hAnsi="LM Roman 10"/>
          <w:sz w:val="24"/>
          <w:szCs w:val="24"/>
          <w:lang w:val="de-CH"/>
        </w:rPr>
        <w:t xml:space="preserve">Teilaufgabe 1: </w:t>
      </w:r>
      <w:r w:rsidR="00973BA3">
        <w:rPr>
          <w:rFonts w:ascii="LM Roman 10" w:hAnsi="LM Roman 10"/>
          <w:sz w:val="24"/>
          <w:szCs w:val="24"/>
          <w:lang w:val="de-CH"/>
        </w:rPr>
        <w:t>Einrichtung</w:t>
      </w:r>
    </w:p>
    <w:p w14:paraId="2564D29B" w14:textId="7073CC3E" w:rsidR="006B5DAE" w:rsidRPr="0026569B" w:rsidRDefault="00973BA3" w:rsidP="00973BA3">
      <w:pPr>
        <w:jc w:val="both"/>
        <w:rPr>
          <w:rFonts w:ascii="LM Roman 10" w:hAnsi="LM Roman 10"/>
          <w:sz w:val="24"/>
          <w:szCs w:val="24"/>
          <w:lang w:val="de-CH"/>
        </w:rPr>
      </w:pPr>
      <w:r>
        <w:rPr>
          <w:rFonts w:ascii="LM Roman 10" w:hAnsi="LM Roman 10"/>
          <w:sz w:val="24"/>
          <w:szCs w:val="24"/>
          <w:lang w:val="de-CH"/>
        </w:rPr>
        <w:t>Erstellen Sie, wie im Tutorial beschrieben, eine neue Ablage, und fügen Sie Ihren Zweit-Account als Kollaborator hinzu (</w:t>
      </w:r>
      <w:proofErr w:type="spellStart"/>
      <w:r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1.1); dann befüllen Sie die Ablage mit einer ersten Beispiel-Datei (</w:t>
      </w:r>
      <w:proofErr w:type="spellStart"/>
      <w:r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1.2).</w:t>
      </w:r>
    </w:p>
    <w:p w14:paraId="1BA20895" w14:textId="7A18C0FB" w:rsidR="00A636BD" w:rsidRPr="00973BA3" w:rsidRDefault="00A636BD" w:rsidP="00566398">
      <w:pPr>
        <w:pStyle w:val="berschrift3"/>
        <w:jc w:val="both"/>
        <w:rPr>
          <w:rFonts w:ascii="LM Roman 10" w:hAnsi="LM Roman 10"/>
          <w:sz w:val="24"/>
          <w:szCs w:val="24"/>
          <w:lang w:val="de-CH"/>
        </w:rPr>
      </w:pPr>
      <w:r w:rsidRPr="0026569B">
        <w:rPr>
          <w:rFonts w:ascii="LM Roman 10" w:hAnsi="LM Roman 10"/>
          <w:sz w:val="24"/>
          <w:szCs w:val="24"/>
          <w:lang w:val="de-CH"/>
        </w:rPr>
        <w:t xml:space="preserve">Teilaufgabe 2: </w:t>
      </w:r>
      <w:proofErr w:type="spellStart"/>
      <w:r w:rsidR="00973BA3">
        <w:rPr>
          <w:rFonts w:ascii="LM Roman 10" w:hAnsi="LM Roman 10"/>
          <w:i/>
          <w:iCs/>
          <w:sz w:val="24"/>
          <w:szCs w:val="24"/>
          <w:lang w:val="de-CH"/>
        </w:rPr>
        <w:t>flow</w:t>
      </w:r>
      <w:proofErr w:type="spellEnd"/>
    </w:p>
    <w:p w14:paraId="6EF30C91" w14:textId="5B24FA3F" w:rsidR="00CC5252" w:rsidRDefault="00973BA3" w:rsidP="00CC5252">
      <w:pPr>
        <w:jc w:val="both"/>
        <w:rPr>
          <w:rFonts w:ascii="LM Roman 10" w:hAnsi="LM Roman 10"/>
          <w:sz w:val="24"/>
          <w:szCs w:val="24"/>
          <w:lang w:val="de-CH"/>
        </w:rPr>
      </w:pPr>
      <w:r>
        <w:rPr>
          <w:rFonts w:ascii="LM Roman 10" w:hAnsi="LM Roman 10"/>
          <w:sz w:val="24"/>
          <w:szCs w:val="24"/>
          <w:lang w:val="de-CH"/>
        </w:rPr>
        <w:t xml:space="preserve">Dann spielen Sie die 6 Phasen des </w:t>
      </w:r>
      <w:r>
        <w:rPr>
          <w:rFonts w:ascii="LM Roman 10" w:hAnsi="LM Roman 10"/>
          <w:i/>
          <w:iCs/>
          <w:sz w:val="24"/>
          <w:szCs w:val="24"/>
          <w:lang w:val="de-CH"/>
        </w:rPr>
        <w:t>GitHub Flow</w:t>
      </w:r>
      <w:r>
        <w:rPr>
          <w:rFonts w:ascii="LM Roman 10" w:hAnsi="LM Roman 10"/>
          <w:sz w:val="24"/>
          <w:szCs w:val="24"/>
          <w:lang w:val="de-CH"/>
        </w:rPr>
        <w:t xml:space="preserve"> durch: Erstellen Sie ein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issue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(</w:t>
      </w:r>
      <w:proofErr w:type="spellStart"/>
      <w:r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1.3). Im Tutorial erstellen Sie daraufhin einen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branch</w:t>
      </w:r>
      <w:proofErr w:type="spellEnd"/>
      <w:r>
        <w:rPr>
          <w:rFonts w:ascii="LM Roman 10" w:hAnsi="LM Roman 10"/>
          <w:i/>
          <w:iCs/>
          <w:sz w:val="24"/>
          <w:szCs w:val="24"/>
          <w:lang w:val="de-CH"/>
        </w:rPr>
        <w:t xml:space="preserve"> </w:t>
      </w:r>
      <w:r>
        <w:rPr>
          <w:rFonts w:ascii="LM Roman 10" w:hAnsi="LM Roman 10"/>
          <w:sz w:val="24"/>
          <w:szCs w:val="24"/>
          <w:lang w:val="de-CH"/>
        </w:rPr>
        <w:t xml:space="preserve">manuell und verwenden die ID Ihrer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issue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in dessen Namen (</w:t>
      </w:r>
      <w:proofErr w:type="spellStart"/>
      <w:r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2.1). Sie können aber auch direkt von der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issue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</w:t>
      </w:r>
      <w:proofErr w:type="gramStart"/>
      <w:r>
        <w:rPr>
          <w:rFonts w:ascii="LM Roman 10" w:hAnsi="LM Roman 10"/>
          <w:sz w:val="24"/>
          <w:szCs w:val="24"/>
          <w:lang w:val="de-CH"/>
        </w:rPr>
        <w:t>aus einen neuen Ast</w:t>
      </w:r>
      <w:proofErr w:type="gramEnd"/>
      <w:r>
        <w:rPr>
          <w:rFonts w:ascii="LM Roman 10" w:hAnsi="LM Roman 10"/>
          <w:sz w:val="24"/>
          <w:szCs w:val="24"/>
          <w:lang w:val="de-CH"/>
        </w:rPr>
        <w:t xml:space="preserve"> auf dem Server erstellen:</w:t>
      </w:r>
    </w:p>
    <w:p w14:paraId="12A81DAA" w14:textId="77777777" w:rsidR="00973BA3" w:rsidRDefault="00973BA3" w:rsidP="00CC5252">
      <w:pPr>
        <w:jc w:val="both"/>
        <w:rPr>
          <w:rFonts w:ascii="LM Roman 10" w:hAnsi="LM Roman 10"/>
          <w:sz w:val="24"/>
          <w:szCs w:val="24"/>
          <w:lang w:val="de-CH"/>
        </w:rPr>
      </w:pPr>
    </w:p>
    <w:p w14:paraId="0B099674" w14:textId="3EE7E84D" w:rsidR="00973BA3" w:rsidRPr="00973BA3" w:rsidRDefault="00973BA3" w:rsidP="00973BA3">
      <w:pPr>
        <w:jc w:val="center"/>
      </w:pPr>
      <w:r>
        <w:rPr>
          <w:rFonts w:ascii="LM Roman 10" w:hAnsi="LM Roman 10"/>
          <w:noProof/>
          <w:sz w:val="24"/>
          <w:szCs w:val="24"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97A7" wp14:editId="51A11811">
                <wp:simplePos x="0" y="0"/>
                <wp:positionH relativeFrom="column">
                  <wp:posOffset>622300</wp:posOffset>
                </wp:positionH>
                <wp:positionV relativeFrom="paragraph">
                  <wp:posOffset>82550</wp:posOffset>
                </wp:positionV>
                <wp:extent cx="1873250" cy="1009650"/>
                <wp:effectExtent l="0" t="0" r="69850" b="57150"/>
                <wp:wrapNone/>
                <wp:docPr id="6573940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4A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pt;margin-top:6.5pt;width:147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" strokecolor="#974706 [1609]">
                <v:stroke endarrow="block"/>
              </v:shape>
            </w:pict>
          </mc:Fallback>
        </mc:AlternateContent>
      </w:r>
      <w:r>
        <w:rPr>
          <w:rFonts w:ascii="LM Roman 10" w:hAnsi="LM Roman 10"/>
          <w:noProof/>
          <w:sz w:val="24"/>
          <w:szCs w:val="24"/>
          <w:lang w:val="de-CH"/>
        </w:rPr>
        <w:drawing>
          <wp:inline distT="0" distB="0" distL="0" distR="0" wp14:anchorId="55C93FE6" wp14:editId="36811CAC">
            <wp:extent cx="3403600" cy="1422400"/>
            <wp:effectExtent l="0" t="0" r="6350" b="6350"/>
            <wp:docPr id="80981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4D08" w14:textId="77777777" w:rsidR="00973BA3" w:rsidRDefault="00973BA3" w:rsidP="00CC5252">
      <w:pPr>
        <w:jc w:val="both"/>
        <w:rPr>
          <w:rFonts w:ascii="LM Roman 10" w:hAnsi="LM Roman 10"/>
          <w:sz w:val="24"/>
          <w:szCs w:val="24"/>
          <w:lang w:val="de-CH"/>
        </w:rPr>
      </w:pPr>
    </w:p>
    <w:p w14:paraId="2859217A" w14:textId="69F54EBA" w:rsidR="00973BA3" w:rsidRDefault="00973BA3" w:rsidP="00CC5252">
      <w:pPr>
        <w:jc w:val="both"/>
        <w:rPr>
          <w:rFonts w:ascii="LM Roman 10" w:hAnsi="LM Roman 10"/>
          <w:sz w:val="24"/>
          <w:szCs w:val="24"/>
          <w:lang w:val="de-CH"/>
        </w:rPr>
      </w:pPr>
      <w:r>
        <w:rPr>
          <w:rFonts w:ascii="LM Roman 10" w:hAnsi="LM Roman 10"/>
          <w:sz w:val="24"/>
          <w:szCs w:val="24"/>
          <w:lang w:val="de-CH"/>
        </w:rPr>
        <w:lastRenderedPageBreak/>
        <w:t xml:space="preserve">Daraufhin führen Sie </w:t>
      </w:r>
      <w:r w:rsidRPr="00973BA3">
        <w:rPr>
          <w:rFonts w:ascii="LM Mono 10" w:hAnsi="LM Mono 10"/>
          <w:sz w:val="24"/>
          <w:szCs w:val="24"/>
          <w:lang w:val="de-CH"/>
        </w:rPr>
        <w:t>git pull</w:t>
      </w:r>
      <w:r>
        <w:rPr>
          <w:rFonts w:ascii="LM Roman 10" w:hAnsi="LM Roman 10"/>
          <w:sz w:val="24"/>
          <w:szCs w:val="24"/>
          <w:lang w:val="de-CH"/>
        </w:rPr>
        <w:t xml:space="preserve"> aus, um das ganze Projekt mit seinen verschiedenen Ästen auf Ihre Maschine zu laden und dann mit </w:t>
      </w:r>
      <w:proofErr w:type="spellStart"/>
      <w:r w:rsidRPr="00973BA3">
        <w:rPr>
          <w:rFonts w:ascii="LM Mono 10" w:hAnsi="LM Mono 10"/>
          <w:sz w:val="24"/>
          <w:szCs w:val="24"/>
          <w:lang w:val="de-CH"/>
        </w:rPr>
        <w:t>git</w:t>
      </w:r>
      <w:proofErr w:type="spellEnd"/>
      <w:r w:rsidRPr="00973BA3">
        <w:rPr>
          <w:rFonts w:ascii="LM Mono 10" w:hAnsi="LM Mono 10"/>
          <w:sz w:val="24"/>
          <w:szCs w:val="24"/>
          <w:lang w:val="de-CH"/>
        </w:rPr>
        <w:t xml:space="preserve"> </w:t>
      </w:r>
      <w:proofErr w:type="spellStart"/>
      <w:r w:rsidRPr="00973BA3">
        <w:rPr>
          <w:rFonts w:ascii="LM Mono 10" w:hAnsi="LM Mono 10"/>
          <w:sz w:val="24"/>
          <w:szCs w:val="24"/>
          <w:lang w:val="de-CH"/>
        </w:rPr>
        <w:t>checkout</w:t>
      </w:r>
      <w:proofErr w:type="spellEnd"/>
      <w:r w:rsidRPr="00973BA3">
        <w:rPr>
          <w:rFonts w:ascii="LM Mono 10" w:hAnsi="LM Mono 10"/>
          <w:sz w:val="24"/>
          <w:szCs w:val="24"/>
          <w:lang w:val="de-CH"/>
        </w:rPr>
        <w:t xml:space="preserve"> </w:t>
      </w:r>
      <w:r w:rsidRPr="00973BA3">
        <w:rPr>
          <w:rFonts w:ascii="LM Mono 10" w:hAnsi="LM Mono 10"/>
          <w:color w:val="984806" w:themeColor="accent6" w:themeShade="80"/>
          <w:sz w:val="24"/>
          <w:szCs w:val="24"/>
          <w:lang w:val="de-CH"/>
        </w:rPr>
        <w:t>Ast-Name</w:t>
      </w:r>
      <w:r w:rsidRPr="00973BA3">
        <w:rPr>
          <w:rFonts w:ascii="LM Roman 10" w:hAnsi="LM Roman 10"/>
          <w:color w:val="984806" w:themeColor="accent6" w:themeShade="80"/>
          <w:sz w:val="24"/>
          <w:szCs w:val="24"/>
          <w:lang w:val="de-CH"/>
        </w:rPr>
        <w:t xml:space="preserve"> </w:t>
      </w:r>
      <w:r>
        <w:rPr>
          <w:rFonts w:ascii="LM Roman 10" w:hAnsi="LM Roman 10"/>
          <w:sz w:val="24"/>
          <w:szCs w:val="24"/>
          <w:lang w:val="de-CH"/>
        </w:rPr>
        <w:t>auf den auf dem Server erstellten Ast zu wechseln</w:t>
      </w:r>
      <w:r w:rsidR="00A71BC8">
        <w:rPr>
          <w:rFonts w:ascii="LM Roman 10" w:hAnsi="LM Roman 10"/>
          <w:sz w:val="24"/>
          <w:szCs w:val="24"/>
          <w:lang w:val="de-CH"/>
        </w:rPr>
        <w:t xml:space="preserve"> (</w:t>
      </w:r>
      <w:proofErr w:type="spellStart"/>
      <w:r w:rsidR="00A71BC8"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 w:rsidR="00A71BC8">
        <w:rPr>
          <w:rFonts w:ascii="LM Roman 10" w:hAnsi="LM Roman 10"/>
          <w:sz w:val="24"/>
          <w:szCs w:val="24"/>
          <w:lang w:val="de-CH"/>
        </w:rPr>
        <w:t xml:space="preserve"> 2.2)</w:t>
      </w:r>
      <w:r>
        <w:rPr>
          <w:rFonts w:ascii="LM Roman 10" w:hAnsi="LM Roman 10"/>
          <w:sz w:val="24"/>
          <w:szCs w:val="24"/>
          <w:lang w:val="de-CH"/>
        </w:rPr>
        <w:t>.</w:t>
      </w:r>
    </w:p>
    <w:p w14:paraId="1C149407" w14:textId="77777777" w:rsidR="00973BA3" w:rsidRDefault="00973BA3" w:rsidP="00CC5252">
      <w:pPr>
        <w:jc w:val="both"/>
        <w:rPr>
          <w:rFonts w:ascii="LM Roman 10" w:hAnsi="LM Roman 10"/>
          <w:sz w:val="24"/>
          <w:szCs w:val="24"/>
          <w:lang w:val="de-CH"/>
        </w:rPr>
      </w:pPr>
    </w:p>
    <w:p w14:paraId="26E6983A" w14:textId="3F1BD374" w:rsidR="00973BA3" w:rsidRDefault="00A71BC8" w:rsidP="00CC5252">
      <w:pPr>
        <w:jc w:val="both"/>
        <w:rPr>
          <w:rFonts w:ascii="LM Roman 10" w:hAnsi="LM Roman 10"/>
          <w:sz w:val="24"/>
          <w:szCs w:val="24"/>
          <w:lang w:val="de-CH"/>
        </w:rPr>
      </w:pPr>
      <w:r>
        <w:rPr>
          <mc:AlternateContent>
            <mc:Choice Requires="w16se">
              <w:rFonts w:ascii="LM Roman 10" w:hAnsi="LM Roman 10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de-CH"/>
        </w:rPr>
        <mc:AlternateContent>
          <mc:Choice Requires="w16se">
            <w16se:symEx w16se:font="Segoe UI Emoji" w16se:char="1F47D"/>
          </mc:Choice>
          <mc:Fallback>
            <w:t>👽</w:t>
          </mc:Fallback>
        </mc:AlternateContent>
      </w:r>
      <w:r>
        <w:rPr>
          <w:rFonts w:ascii="LM Roman 10" w:hAnsi="LM Roman 10"/>
          <w:sz w:val="24"/>
          <w:szCs w:val="24"/>
          <w:lang w:val="de-CH"/>
        </w:rPr>
        <w:t xml:space="preserve"> </w:t>
      </w:r>
      <w:r w:rsidR="00973BA3">
        <w:rPr>
          <w:rFonts w:ascii="LM Roman 10" w:hAnsi="LM Roman 10"/>
          <w:sz w:val="24"/>
          <w:szCs w:val="24"/>
          <w:lang w:val="de-CH"/>
        </w:rPr>
        <w:t>Natürlich könnten Sie auch den neuen Ast wie in den Folien beschrieben erst lokal erstellen, und auf den Server hochladen.</w:t>
      </w:r>
    </w:p>
    <w:p w14:paraId="2EB7DA37" w14:textId="77777777" w:rsidR="00973BA3" w:rsidRDefault="00973BA3" w:rsidP="00CC5252">
      <w:pPr>
        <w:jc w:val="both"/>
        <w:rPr>
          <w:rFonts w:ascii="LM Roman 10" w:hAnsi="LM Roman 10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23"/>
      </w:tblGrid>
      <w:tr w:rsidR="00CC5252" w14:paraId="1D49BC62" w14:textId="77777777" w:rsidTr="00973BA3">
        <w:tc>
          <w:tcPr>
            <w:tcW w:w="9323" w:type="dxa"/>
            <w:shd w:val="clear" w:color="auto" w:fill="EAF1DD" w:themeFill="accent3" w:themeFillTint="33"/>
          </w:tcPr>
          <w:p w14:paraId="327FBFA3" w14:textId="77777777" w:rsidR="00CC5252" w:rsidRDefault="00973BA3" w:rsidP="00883A4E">
            <w:pPr>
              <w:jc w:val="both"/>
              <w:rPr>
                <w:rFonts w:ascii="LM Mono 10" w:hAnsi="LM Mono 10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M Mono 10" w:hAnsi="LM Mono 10"/>
                <w:sz w:val="24"/>
                <w:szCs w:val="24"/>
                <w:lang w:val="de-CH"/>
              </w:rPr>
              <w:t>git</w:t>
            </w:r>
            <w:proofErr w:type="spellEnd"/>
            <w:r>
              <w:rPr>
                <w:rFonts w:ascii="LM Mono 10" w:hAnsi="LM Mono 10"/>
                <w:sz w:val="24"/>
                <w:szCs w:val="24"/>
                <w:lang w:val="de-CH"/>
              </w:rPr>
              <w:t xml:space="preserve"> </w:t>
            </w:r>
            <w:proofErr w:type="spellStart"/>
            <w:r>
              <w:rPr>
                <w:rFonts w:ascii="LM Mono 10" w:hAnsi="LM Mono 10"/>
                <w:sz w:val="24"/>
                <w:szCs w:val="24"/>
                <w:lang w:val="de-CH"/>
              </w:rPr>
              <w:t>checkout</w:t>
            </w:r>
            <w:proofErr w:type="spellEnd"/>
            <w:r>
              <w:rPr>
                <w:rFonts w:ascii="LM Mono 10" w:hAnsi="LM Mono 10"/>
                <w:sz w:val="24"/>
                <w:szCs w:val="24"/>
                <w:lang w:val="de-CH"/>
              </w:rPr>
              <w:t xml:space="preserve"> -b </w:t>
            </w:r>
            <w:r w:rsidRPr="00973BA3">
              <w:rPr>
                <w:rFonts w:ascii="LM Mono 10" w:hAnsi="LM Mono 10"/>
                <w:color w:val="984806" w:themeColor="accent6" w:themeShade="80"/>
                <w:sz w:val="24"/>
                <w:szCs w:val="24"/>
                <w:lang w:val="de-CH"/>
              </w:rPr>
              <w:t>Ast-Name</w:t>
            </w:r>
          </w:p>
          <w:p w14:paraId="7D360AD0" w14:textId="43B05F67" w:rsidR="00973BA3" w:rsidRPr="00A1194D" w:rsidRDefault="00973BA3" w:rsidP="00883A4E">
            <w:pPr>
              <w:jc w:val="both"/>
              <w:rPr>
                <w:rFonts w:ascii="LM Mono 10" w:hAnsi="LM Mono 10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M Mono 10" w:hAnsi="LM Mono 10"/>
                <w:sz w:val="24"/>
                <w:szCs w:val="24"/>
                <w:lang w:val="de-CH"/>
              </w:rPr>
              <w:t>git</w:t>
            </w:r>
            <w:proofErr w:type="spellEnd"/>
            <w:r>
              <w:rPr>
                <w:rFonts w:ascii="LM Mono 10" w:hAnsi="LM Mono 10"/>
                <w:sz w:val="24"/>
                <w:szCs w:val="24"/>
                <w:lang w:val="de-CH"/>
              </w:rPr>
              <w:t xml:space="preserve"> push </w:t>
            </w:r>
            <w:proofErr w:type="spellStart"/>
            <w:r>
              <w:rPr>
                <w:rFonts w:ascii="LM Mono 10" w:hAnsi="LM Mono 10"/>
                <w:sz w:val="24"/>
                <w:szCs w:val="24"/>
                <w:lang w:val="de-CH"/>
              </w:rPr>
              <w:t>origin</w:t>
            </w:r>
            <w:proofErr w:type="spellEnd"/>
            <w:r>
              <w:rPr>
                <w:rFonts w:ascii="LM Mono 10" w:hAnsi="LM Mono 10"/>
                <w:sz w:val="24"/>
                <w:szCs w:val="24"/>
                <w:lang w:val="de-CH"/>
              </w:rPr>
              <w:t xml:space="preserve"> </w:t>
            </w:r>
            <w:r w:rsidRPr="00973BA3">
              <w:rPr>
                <w:rFonts w:ascii="LM Mono 10" w:hAnsi="LM Mono 10"/>
                <w:color w:val="984806" w:themeColor="accent6" w:themeShade="80"/>
                <w:sz w:val="24"/>
                <w:szCs w:val="24"/>
                <w:lang w:val="de-CH"/>
              </w:rPr>
              <w:t>Ast-Name</w:t>
            </w:r>
          </w:p>
        </w:tc>
      </w:tr>
    </w:tbl>
    <w:p w14:paraId="780730F0" w14:textId="77777777" w:rsidR="00A636BD" w:rsidRDefault="00A636BD" w:rsidP="00566398">
      <w:pPr>
        <w:widowControl/>
        <w:jc w:val="both"/>
        <w:rPr>
          <w:rFonts w:ascii="LM Roman 10" w:hAnsi="LM Roman 10"/>
          <w:sz w:val="24"/>
          <w:szCs w:val="24"/>
          <w:lang w:val="de-CH"/>
        </w:rPr>
      </w:pPr>
    </w:p>
    <w:p w14:paraId="73CF488A" w14:textId="1E7BBEB1" w:rsidR="00A71BC8" w:rsidRDefault="00A71BC8" w:rsidP="00566398">
      <w:pPr>
        <w:widowControl/>
        <w:jc w:val="both"/>
        <w:rPr>
          <w:rFonts w:ascii="LM Roman 10" w:hAnsi="LM Roman 10"/>
          <w:sz w:val="24"/>
          <w:szCs w:val="24"/>
          <w:lang w:val="de-CH"/>
        </w:rPr>
      </w:pPr>
      <w:r>
        <w:rPr>
          <w:rFonts w:ascii="LM Roman 10" w:hAnsi="LM Roman 10"/>
          <w:sz w:val="24"/>
          <w:szCs w:val="24"/>
          <w:lang w:val="de-CH"/>
        </w:rPr>
        <w:t>Buchen Sie die Änderungen ein, laden Sie diese auf den Server hoch und erstellen Sie einen Änderungsantrag.</w:t>
      </w:r>
    </w:p>
    <w:p w14:paraId="1B2213F0" w14:textId="1887C9CD" w:rsidR="00A71BC8" w:rsidRDefault="00A71BC8" w:rsidP="00A71BC8">
      <w:pPr>
        <w:pStyle w:val="berschrift3"/>
        <w:jc w:val="both"/>
        <w:rPr>
          <w:rFonts w:ascii="LM Roman 10" w:hAnsi="LM Roman 10"/>
          <w:sz w:val="24"/>
          <w:szCs w:val="24"/>
          <w:lang w:val="de-CH"/>
        </w:rPr>
      </w:pPr>
      <w:r w:rsidRPr="0026569B">
        <w:rPr>
          <w:rFonts w:ascii="LM Roman 10" w:hAnsi="LM Roman 10"/>
          <w:sz w:val="24"/>
          <w:szCs w:val="24"/>
          <w:lang w:val="de-CH"/>
        </w:rPr>
        <w:t xml:space="preserve">Teilaufgabe </w:t>
      </w:r>
      <w:r>
        <w:rPr>
          <w:rFonts w:ascii="LM Roman 10" w:hAnsi="LM Roman 10"/>
          <w:sz w:val="24"/>
          <w:szCs w:val="24"/>
          <w:lang w:val="de-CH"/>
        </w:rPr>
        <w:t>3</w:t>
      </w:r>
      <w:r w:rsidRPr="0026569B">
        <w:rPr>
          <w:rFonts w:ascii="LM Roman 10" w:hAnsi="LM Roman 10"/>
          <w:sz w:val="24"/>
          <w:szCs w:val="24"/>
          <w:lang w:val="de-CH"/>
        </w:rPr>
        <w:t xml:space="preserve">: </w:t>
      </w:r>
      <w:r w:rsidRPr="00A71BC8">
        <w:rPr>
          <w:rFonts w:ascii="LM Roman 10" w:hAnsi="LM Roman 10"/>
          <w:sz w:val="24"/>
          <w:szCs w:val="24"/>
          <w:lang w:val="de-CH"/>
        </w:rPr>
        <w:t>PR</w:t>
      </w:r>
    </w:p>
    <w:p w14:paraId="65DDA04F" w14:textId="63650E53" w:rsidR="00A71BC8" w:rsidRDefault="00A71BC8" w:rsidP="00A71BC8">
      <w:pPr>
        <w:jc w:val="both"/>
        <w:rPr>
          <w:rFonts w:ascii="LM Roman 10" w:hAnsi="LM Roman 10"/>
          <w:sz w:val="24"/>
          <w:szCs w:val="24"/>
          <w:lang w:val="de-CH"/>
        </w:rPr>
      </w:pPr>
      <w:r>
        <w:rPr>
          <w:rFonts w:ascii="LM Roman 10" w:hAnsi="LM Roman 10"/>
          <w:sz w:val="24"/>
          <w:szCs w:val="24"/>
          <w:lang w:val="de-CH"/>
        </w:rPr>
        <w:t>Besehen Sie sich den PR (</w:t>
      </w:r>
      <w:proofErr w:type="spellStart"/>
      <w:r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3.1) und nörgeln Sie an den vorgeschlagenen Änderungen herum. Daraufhin können Sie darauf reagieren (</w:t>
      </w:r>
      <w:proofErr w:type="spellStart"/>
      <w:r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3.2 und 3.3) und schliesslich die Änderungen übernehmen und den PR schliessen (</w:t>
      </w:r>
      <w:proofErr w:type="spellStart"/>
      <w:r>
        <w:rPr>
          <w:rFonts w:ascii="LM Roman 10" w:hAnsi="LM Roman 10"/>
          <w:sz w:val="24"/>
          <w:szCs w:val="24"/>
          <w:lang w:val="de-CH"/>
        </w:rPr>
        <w:t>Step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3.4).</w:t>
      </w:r>
    </w:p>
    <w:p w14:paraId="40D7D300" w14:textId="0466EF6D" w:rsidR="00A71BC8" w:rsidRDefault="00A71BC8" w:rsidP="00A71BC8">
      <w:pPr>
        <w:pStyle w:val="berschrift3"/>
        <w:jc w:val="both"/>
        <w:rPr>
          <w:rFonts w:ascii="LM Roman 10" w:hAnsi="LM Roman 10"/>
          <w:sz w:val="24"/>
          <w:szCs w:val="24"/>
          <w:lang w:val="de-CH"/>
        </w:rPr>
      </w:pPr>
      <w:r w:rsidRPr="0026569B">
        <w:rPr>
          <w:rFonts w:ascii="LM Roman 10" w:hAnsi="LM Roman 10"/>
          <w:sz w:val="24"/>
          <w:szCs w:val="24"/>
          <w:lang w:val="de-CH"/>
        </w:rPr>
        <w:t xml:space="preserve">Teilaufgabe </w:t>
      </w:r>
      <w:r>
        <w:rPr>
          <w:rFonts w:ascii="LM Roman 10" w:hAnsi="LM Roman 10"/>
          <w:sz w:val="24"/>
          <w:szCs w:val="24"/>
          <w:lang w:val="de-CH"/>
        </w:rPr>
        <w:t>4</w:t>
      </w:r>
      <w:r w:rsidRPr="0026569B">
        <w:rPr>
          <w:rFonts w:ascii="LM Roman 10" w:hAnsi="LM Roman 10"/>
          <w:sz w:val="24"/>
          <w:szCs w:val="24"/>
          <w:lang w:val="de-CH"/>
        </w:rPr>
        <w:t xml:space="preserve">: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merge</w:t>
      </w:r>
      <w:proofErr w:type="spellEnd"/>
      <w:r>
        <w:rPr>
          <w:rFonts w:ascii="LM Roman 10" w:hAnsi="LM Roman 10"/>
          <w:i/>
          <w:iCs/>
          <w:sz w:val="24"/>
          <w:szCs w:val="24"/>
          <w:lang w:val="de-CH"/>
        </w:rPr>
        <w:t xml:space="preserve">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conflict</w:t>
      </w:r>
      <w:proofErr w:type="spellEnd"/>
    </w:p>
    <w:p w14:paraId="0A365DC4" w14:textId="26059F75" w:rsidR="00A71BC8" w:rsidRDefault="00A71BC8" w:rsidP="00A71BC8">
      <w:pPr>
        <w:jc w:val="both"/>
        <w:rPr>
          <w:rFonts w:ascii="LM Roman 10" w:hAnsi="LM Roman 10"/>
          <w:sz w:val="24"/>
          <w:szCs w:val="24"/>
          <w:lang w:val="de-CH"/>
        </w:rPr>
      </w:pPr>
      <w:r>
        <w:rPr>
          <mc:AlternateContent>
            <mc:Choice Requires="w16se">
              <w:rFonts w:ascii="LM Roman 10" w:hAnsi="LM Roman 10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de-CH"/>
        </w:rPr>
        <mc:AlternateContent>
          <mc:Choice Requires="w16se">
            <w16se:symEx w16se:font="Segoe UI Emoji" w16se:char="1F334"/>
          </mc:Choice>
          <mc:Fallback>
            <w:t>🌴</w:t>
          </mc:Fallback>
        </mc:AlternateContent>
      </w:r>
      <w:r>
        <w:rPr>
          <w:rFonts w:ascii="LM Roman 10" w:hAnsi="LM Roman 10"/>
          <w:sz w:val="24"/>
          <w:szCs w:val="24"/>
          <w:lang w:val="de-CH"/>
        </w:rPr>
        <w:t xml:space="preserve"> Bisher haben wir unseren </w:t>
      </w:r>
      <w:r>
        <w:rPr>
          <w:rFonts w:ascii="LM Roman 10" w:hAnsi="LM Roman 10"/>
          <w:i/>
          <w:iCs/>
          <w:sz w:val="24"/>
          <w:szCs w:val="24"/>
          <w:lang w:val="de-CH"/>
        </w:rPr>
        <w:t>main</w:t>
      </w:r>
      <w:r>
        <w:rPr>
          <w:rFonts w:ascii="LM Roman 10" w:hAnsi="LM Roman 10"/>
          <w:sz w:val="24"/>
          <w:szCs w:val="24"/>
          <w:lang w:val="de-CH"/>
        </w:rPr>
        <w:t xml:space="preserve">-Ast als Ziel für fertige Änderungen genommen. In der Praxis allerdings wird oft ein weiterer Ast verwendet, welcher in diesem Tutorial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develop</w:t>
      </w:r>
      <w:proofErr w:type="spellEnd"/>
      <w:r>
        <w:rPr>
          <w:rFonts w:ascii="LM Roman 10" w:hAnsi="LM Roman 10"/>
          <w:sz w:val="24"/>
          <w:szCs w:val="24"/>
          <w:lang w:val="de-CH"/>
        </w:rPr>
        <w:t xml:space="preserve"> heisst. Die Idee dabei ist, dass auf dem </w:t>
      </w:r>
      <w:r>
        <w:rPr>
          <w:rFonts w:ascii="LM Roman 10" w:hAnsi="LM Roman 10"/>
          <w:i/>
          <w:iCs/>
          <w:sz w:val="24"/>
          <w:szCs w:val="24"/>
          <w:lang w:val="de-CH"/>
        </w:rPr>
        <w:t>main</w:t>
      </w:r>
      <w:r>
        <w:rPr>
          <w:rFonts w:ascii="LM Roman 10" w:hAnsi="LM Roman 10"/>
          <w:sz w:val="24"/>
          <w:szCs w:val="24"/>
          <w:lang w:val="de-CH"/>
        </w:rPr>
        <w:t xml:space="preserve">-Ast nur Code ist, der für die Auslieferung geeignet ist, und dass Sie im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develop</w:t>
      </w:r>
      <w:proofErr w:type="spellEnd"/>
      <w:r>
        <w:rPr>
          <w:rFonts w:ascii="LM Roman 10" w:hAnsi="LM Roman 10"/>
          <w:sz w:val="24"/>
          <w:szCs w:val="24"/>
          <w:lang w:val="de-CH"/>
        </w:rPr>
        <w:t>-Ast zwar eine stabile, aber vielleicht noch nicht durch alle abschliessenden Überprüfungen Version Ihres Codes laufen lassen.</w:t>
      </w:r>
    </w:p>
    <w:p w14:paraId="16323889" w14:textId="77777777" w:rsidR="00A71BC8" w:rsidRDefault="00A71BC8" w:rsidP="00A71BC8">
      <w:pPr>
        <w:jc w:val="both"/>
        <w:rPr>
          <w:rFonts w:ascii="LM Roman 10" w:hAnsi="LM Roman 10"/>
          <w:sz w:val="24"/>
          <w:szCs w:val="24"/>
          <w:lang w:val="de-CH"/>
        </w:rPr>
      </w:pPr>
    </w:p>
    <w:p w14:paraId="3059EAE9" w14:textId="2D21DE82" w:rsidR="00A71BC8" w:rsidRPr="00A71BC8" w:rsidRDefault="00A71BC8" w:rsidP="00A71BC8">
      <w:pPr>
        <w:jc w:val="center"/>
        <w:rPr>
          <w:rFonts w:ascii="LM Roman 10" w:hAnsi="LM Roman 10"/>
          <w:sz w:val="24"/>
          <w:szCs w:val="24"/>
          <w:lang w:val="de-CH"/>
        </w:rPr>
      </w:pPr>
      <w:r w:rsidRPr="00A71BC8">
        <w:rPr>
          <w:noProof/>
        </w:rPr>
        <w:drawing>
          <wp:inline distT="0" distB="0" distL="0" distR="0" wp14:anchorId="0761F1EE" wp14:editId="6C6F4B78">
            <wp:extent cx="4514966" cy="1911350"/>
            <wp:effectExtent l="0" t="0" r="0" b="0"/>
            <wp:docPr id="8701229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292" name="Picture 1" descr="A diagram of a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8837" cy="19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F687" w14:textId="77777777" w:rsidR="00A71BC8" w:rsidRDefault="00A71BC8" w:rsidP="00A71BC8">
      <w:pPr>
        <w:jc w:val="both"/>
        <w:rPr>
          <w:rFonts w:ascii="LM Roman 10" w:hAnsi="LM Roman 10"/>
          <w:sz w:val="24"/>
          <w:szCs w:val="24"/>
          <w:lang w:val="de-CH"/>
        </w:rPr>
      </w:pPr>
    </w:p>
    <w:p w14:paraId="25286E74" w14:textId="6C60B6D5" w:rsidR="00A71BC8" w:rsidRPr="00361E90" w:rsidRDefault="00A71BC8" w:rsidP="00361E90">
      <w:pPr>
        <w:jc w:val="both"/>
        <w:rPr>
          <w:lang w:val="de-CH"/>
        </w:rPr>
      </w:pPr>
      <w:r>
        <w:rPr>
          <w:rFonts w:ascii="LM Roman 10" w:hAnsi="LM Roman 10"/>
          <w:sz w:val="24"/>
          <w:szCs w:val="24"/>
          <w:lang w:val="de-CH"/>
        </w:rPr>
        <w:t xml:space="preserve">Spielen Sie also den Ablauf nochmal mit einer neuen Änderung durch; das Mal aber werden Sie, bevor Sie Ihren PR abschliessen können, über den Browser einige Änderungen am </w:t>
      </w:r>
      <w:proofErr w:type="spellStart"/>
      <w:r>
        <w:rPr>
          <w:rFonts w:ascii="LM Roman 10" w:hAnsi="LM Roman 10"/>
          <w:i/>
          <w:iCs/>
          <w:sz w:val="24"/>
          <w:szCs w:val="24"/>
          <w:lang w:val="de-CH"/>
        </w:rPr>
        <w:t>develop</w:t>
      </w:r>
      <w:proofErr w:type="spellEnd"/>
      <w:r>
        <w:rPr>
          <w:rFonts w:ascii="LM Roman 10" w:hAnsi="LM Roman 10"/>
          <w:sz w:val="24"/>
          <w:szCs w:val="24"/>
          <w:lang w:val="de-CH"/>
        </w:rPr>
        <w:t>-Ast</w:t>
      </w:r>
      <w:r w:rsidR="00361E90">
        <w:rPr>
          <w:rFonts w:ascii="LM Roman 10" w:hAnsi="LM Roman 10"/>
          <w:sz w:val="24"/>
          <w:szCs w:val="24"/>
          <w:lang w:val="de-CH"/>
        </w:rPr>
        <w:t xml:space="preserve"> (oder </w:t>
      </w:r>
      <w:proofErr w:type="spellStart"/>
      <w:r w:rsidR="00361E90">
        <w:rPr>
          <w:rFonts w:ascii="LM Roman 10" w:hAnsi="LM Roman 10"/>
          <w:i/>
          <w:iCs/>
          <w:sz w:val="24"/>
          <w:szCs w:val="24"/>
          <w:lang w:val="de-CH"/>
        </w:rPr>
        <w:t>main</w:t>
      </w:r>
      <w:proofErr w:type="spellEnd"/>
      <w:r w:rsidR="00361E90" w:rsidRPr="00361E90">
        <w:rPr>
          <w:rFonts w:ascii="LM Roman 10" w:hAnsi="LM Roman 10"/>
          <w:sz w:val="24"/>
          <w:szCs w:val="24"/>
          <w:lang w:val="de-CH"/>
        </w:rPr>
        <w:t>)</w:t>
      </w:r>
      <w:r>
        <w:rPr>
          <w:rFonts w:ascii="LM Roman 10" w:hAnsi="LM Roman 10"/>
          <w:sz w:val="24"/>
          <w:szCs w:val="24"/>
          <w:lang w:val="de-CH"/>
        </w:rPr>
        <w:t xml:space="preserve"> vornehmen, die zu einem Konflikt führen.</w:t>
      </w:r>
      <w:r w:rsidR="00361E90">
        <w:rPr>
          <w:rFonts w:ascii="LM Roman 10" w:hAnsi="LM Roman 10"/>
          <w:sz w:val="24"/>
          <w:szCs w:val="24"/>
          <w:lang w:val="de-CH"/>
        </w:rPr>
        <w:t xml:space="preserve"> Lösen Sie diesen im Browser, und schliessen Sie den PR ab.</w:t>
      </w:r>
    </w:p>
    <w:p w14:paraId="27F054C9" w14:textId="77777777" w:rsidR="00BE7A59" w:rsidRPr="0026569B" w:rsidRDefault="00BE7A59" w:rsidP="00566398">
      <w:pPr>
        <w:pStyle w:val="berschrift2"/>
        <w:jc w:val="both"/>
        <w:rPr>
          <w:rFonts w:ascii="LM Roman 10" w:hAnsi="LM Roman 10"/>
          <w:szCs w:val="24"/>
          <w:lang w:val="de-CH"/>
        </w:rPr>
      </w:pPr>
      <w:bookmarkStart w:id="0" w:name="criteria"/>
      <w:r w:rsidRPr="0026569B">
        <w:rPr>
          <w:rFonts w:ascii="LM Roman 10" w:hAnsi="LM Roman 10"/>
          <w:szCs w:val="24"/>
          <w:lang w:val="de-CH"/>
        </w:rPr>
        <w:t>Gütekriterien</w:t>
      </w:r>
    </w:p>
    <w:bookmarkEnd w:id="0"/>
    <w:p w14:paraId="49F159A4" w14:textId="77777777" w:rsidR="0075758A" w:rsidRPr="0026569B" w:rsidRDefault="0075758A" w:rsidP="00566398">
      <w:pPr>
        <w:jc w:val="both"/>
        <w:rPr>
          <w:rFonts w:ascii="LM Roman 10" w:hAnsi="LM Roman 10"/>
          <w:sz w:val="24"/>
          <w:szCs w:val="24"/>
          <w:lang w:val="de-CH"/>
        </w:rPr>
      </w:pPr>
      <w:r w:rsidRPr="0026569B">
        <w:rPr>
          <w:rFonts w:ascii="LM Roman 10" w:hAnsi="LM Roman 10"/>
          <w:sz w:val="24"/>
          <w:szCs w:val="24"/>
          <w:lang w:val="de-CH"/>
        </w:rPr>
        <w:t>Der Lern- und Arbeitsauftrag ist erfüllt, wenn …</w:t>
      </w:r>
    </w:p>
    <w:p w14:paraId="529ED199" w14:textId="6C981E05" w:rsidR="009D3FB2" w:rsidRPr="00361E90" w:rsidRDefault="0075758A" w:rsidP="00361E90">
      <w:pPr>
        <w:numPr>
          <w:ilvl w:val="0"/>
          <w:numId w:val="24"/>
        </w:numPr>
        <w:jc w:val="both"/>
        <w:rPr>
          <w:rFonts w:ascii="LM Roman 10" w:hAnsi="LM Roman 10"/>
          <w:sz w:val="24"/>
          <w:szCs w:val="24"/>
          <w:lang w:val="de-CH"/>
        </w:rPr>
      </w:pPr>
      <w:r w:rsidRPr="0026569B">
        <w:rPr>
          <w:rFonts w:ascii="LM Roman 10" w:hAnsi="LM Roman 10"/>
          <w:sz w:val="24"/>
          <w:szCs w:val="24"/>
          <w:lang w:val="de-CH"/>
        </w:rPr>
        <w:t xml:space="preserve">Sie </w:t>
      </w:r>
      <w:r w:rsidR="00361E90">
        <w:rPr>
          <w:rFonts w:ascii="LM Roman 10" w:hAnsi="LM Roman 10"/>
          <w:sz w:val="24"/>
          <w:szCs w:val="24"/>
          <w:lang w:val="de-CH"/>
        </w:rPr>
        <w:t xml:space="preserve">das Tutorial durchgespielt haben und verstanden haben, wie der </w:t>
      </w:r>
      <w:r w:rsidR="00361E90">
        <w:rPr>
          <w:rFonts w:ascii="LM Roman 10" w:hAnsi="LM Roman 10"/>
          <w:i/>
          <w:iCs/>
          <w:sz w:val="24"/>
          <w:szCs w:val="24"/>
          <w:lang w:val="de-CH"/>
        </w:rPr>
        <w:t>GitHub Flow</w:t>
      </w:r>
      <w:r w:rsidR="00361E90">
        <w:rPr>
          <w:rFonts w:ascii="LM Roman 10" w:hAnsi="LM Roman 10"/>
          <w:sz w:val="24"/>
          <w:szCs w:val="24"/>
          <w:lang w:val="de-CH"/>
        </w:rPr>
        <w:t xml:space="preserve"> mit Konflikt funktioniert.</w:t>
      </w:r>
    </w:p>
    <w:sectPr w:rsidR="009D3FB2" w:rsidRPr="00361E90" w:rsidSect="00AE50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EA64" w14:textId="77777777" w:rsidR="0033362E" w:rsidRDefault="0033362E">
      <w:r>
        <w:separator/>
      </w:r>
    </w:p>
  </w:endnote>
  <w:endnote w:type="continuationSeparator" w:id="0">
    <w:p w14:paraId="4F8AE2C7" w14:textId="77777777" w:rsidR="0033362E" w:rsidRDefault="0033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altName w:val="Calibri"/>
    <w:panose1 w:val="00000000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E45B" w14:textId="77777777" w:rsidR="00356897" w:rsidRDefault="003568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1FB9A9FD" w:rsidR="004D5CBC" w:rsidRPr="00356897" w:rsidRDefault="00823C72">
    <w:pPr>
      <w:pStyle w:val="Fuzeile"/>
      <w:tabs>
        <w:tab w:val="clear" w:pos="8640"/>
        <w:tab w:val="right" w:pos="9356"/>
      </w:tabs>
      <w:rPr>
        <w:rFonts w:ascii="LM Roman 10" w:hAnsi="LM Roman 10" w:cs="Arial"/>
        <w:lang w:val="en-GB"/>
      </w:rPr>
    </w:pPr>
    <w:r>
      <w:rPr>
        <w:rFonts w:ascii="LM Roman 10" w:hAnsi="LM Roman 10" w:cs="Arial"/>
        <w:noProof/>
      </w:rPr>
      <w:pict w14:anchorId="1CFB604E">
        <v:rect id="_x0000_i1026" alt="" style="width:451.3pt;height:.05pt;mso-width-percent:0;mso-height-percent:0;mso-width-percent:0;mso-height-percent:0" o:hralign="center" o:hrstd="t" o:hrnoshade="t" o:hr="t" fillcolor="gray" stroked="f"/>
      </w:pict>
    </w:r>
    <w:r w:rsidR="00356897">
      <w:rPr>
        <w:rFonts w:ascii="LM Roman 10" w:eastAsia="Symbol" w:hAnsi="LM Roman 10" w:cs="Symbol"/>
        <w:sz w:val="18"/>
      </w:rPr>
      <w:t>©</w:t>
    </w:r>
    <w:r w:rsidR="004D5CBC" w:rsidRPr="00356897">
      <w:rPr>
        <w:rFonts w:ascii="LM Roman 10" w:hAnsi="LM Roman 10" w:cs="Arial"/>
        <w:sz w:val="18"/>
        <w:lang w:val="en-GB"/>
      </w:rPr>
      <w:t xml:space="preserve"> BBB, IT-School </w:t>
    </w:r>
    <w:r w:rsidR="00186C22" w:rsidRPr="00356897">
      <w:rPr>
        <w:rFonts w:ascii="LM Roman 10" w:hAnsi="LM Roman 10" w:cs="Arial"/>
        <w:sz w:val="18"/>
        <w:lang w:val="en-GB"/>
      </w:rPr>
      <w:t>20</w:t>
    </w:r>
    <w:r w:rsidR="00C1005B" w:rsidRPr="00356897">
      <w:rPr>
        <w:rFonts w:ascii="LM Roman 10" w:hAnsi="LM Roman 10" w:cs="Arial"/>
        <w:sz w:val="18"/>
        <w:lang w:val="en-GB"/>
      </w:rPr>
      <w:t>2</w:t>
    </w:r>
    <w:r w:rsidR="0026569B" w:rsidRPr="00356897">
      <w:rPr>
        <w:rFonts w:ascii="LM Roman 10" w:hAnsi="LM Roman 10" w:cs="Arial"/>
        <w:sz w:val="18"/>
        <w:lang w:val="en-GB"/>
      </w:rPr>
      <w:t>2</w:t>
    </w:r>
    <w:r w:rsidR="00C14AEB" w:rsidRPr="00356897">
      <w:rPr>
        <w:rFonts w:ascii="LM Roman 10" w:hAnsi="LM Roman 10" w:cs="Arial"/>
        <w:sz w:val="18"/>
        <w:lang w:val="en-GB"/>
      </w:rPr>
      <w:tab/>
    </w:r>
    <w:r w:rsidR="004D5CBC" w:rsidRPr="00356897">
      <w:rPr>
        <w:rFonts w:ascii="LM Roman 10" w:hAnsi="LM Roman 10" w:cs="Arial"/>
        <w:sz w:val="18"/>
        <w:lang w:val="en-GB"/>
      </w:rPr>
      <w:tab/>
    </w:r>
    <w:r w:rsidR="00BA58B5" w:rsidRPr="00356897">
      <w:rPr>
        <w:rStyle w:val="Seitenzahl"/>
        <w:rFonts w:ascii="LM Roman 10" w:hAnsi="LM Roman 10" w:cs="Arial"/>
        <w:sz w:val="18"/>
      </w:rPr>
      <w:fldChar w:fldCharType="begin"/>
    </w:r>
    <w:r w:rsidR="004D5CBC" w:rsidRPr="00356897">
      <w:rPr>
        <w:rStyle w:val="Seitenzahl"/>
        <w:rFonts w:ascii="LM Roman 10" w:hAnsi="LM Roman 10" w:cs="Arial"/>
        <w:sz w:val="18"/>
        <w:lang w:val="en-GB"/>
      </w:rPr>
      <w:instrText xml:space="preserve"> PAGE </w:instrText>
    </w:r>
    <w:r w:rsidR="00BA58B5" w:rsidRPr="00356897">
      <w:rPr>
        <w:rStyle w:val="Seitenzahl"/>
        <w:rFonts w:ascii="LM Roman 10" w:hAnsi="LM Roman 10" w:cs="Arial"/>
        <w:sz w:val="18"/>
      </w:rPr>
      <w:fldChar w:fldCharType="separate"/>
    </w:r>
    <w:r w:rsidR="00352864" w:rsidRPr="00356897">
      <w:rPr>
        <w:rStyle w:val="Seitenzahl"/>
        <w:rFonts w:ascii="LM Roman 10" w:hAnsi="LM Roman 10" w:cs="Arial"/>
        <w:noProof/>
        <w:sz w:val="18"/>
        <w:lang w:val="en-GB"/>
      </w:rPr>
      <w:t>1</w:t>
    </w:r>
    <w:r w:rsidR="00BA58B5" w:rsidRPr="00356897">
      <w:rPr>
        <w:rStyle w:val="Seitenzahl"/>
        <w:rFonts w:ascii="LM Roman 10" w:hAnsi="LM Roman 10" w:cs="Arial"/>
        <w:sz w:val="18"/>
      </w:rPr>
      <w:fldChar w:fldCharType="end"/>
    </w:r>
    <w:r w:rsidR="004D5CBC" w:rsidRPr="00356897">
      <w:rPr>
        <w:rStyle w:val="Seitenzahl"/>
        <w:rFonts w:ascii="LM Roman 10" w:hAnsi="LM Roman 10" w:cs="Arial"/>
        <w:sz w:val="18"/>
        <w:lang w:val="en-GB"/>
      </w:rPr>
      <w:t xml:space="preserve"> / </w:t>
    </w:r>
    <w:r w:rsidR="00BA58B5" w:rsidRPr="00356897">
      <w:rPr>
        <w:rStyle w:val="Seitenzahl"/>
        <w:rFonts w:ascii="LM Roman 10" w:hAnsi="LM Roman 10" w:cs="Arial"/>
        <w:sz w:val="18"/>
      </w:rPr>
      <w:fldChar w:fldCharType="begin"/>
    </w:r>
    <w:r w:rsidR="004D5CBC" w:rsidRPr="00356897">
      <w:rPr>
        <w:rStyle w:val="Seitenzahl"/>
        <w:rFonts w:ascii="LM Roman 10" w:hAnsi="LM Roman 10" w:cs="Arial"/>
        <w:sz w:val="18"/>
        <w:lang w:val="en-GB"/>
      </w:rPr>
      <w:instrText xml:space="preserve"> NUMPAGES </w:instrText>
    </w:r>
    <w:r w:rsidR="00BA58B5" w:rsidRPr="00356897">
      <w:rPr>
        <w:rStyle w:val="Seitenzahl"/>
        <w:rFonts w:ascii="LM Roman 10" w:hAnsi="LM Roman 10" w:cs="Arial"/>
        <w:sz w:val="18"/>
      </w:rPr>
      <w:fldChar w:fldCharType="separate"/>
    </w:r>
    <w:r w:rsidR="00352864" w:rsidRPr="00356897">
      <w:rPr>
        <w:rStyle w:val="Seitenzahl"/>
        <w:rFonts w:ascii="LM Roman 10" w:hAnsi="LM Roman 10" w:cs="Arial"/>
        <w:noProof/>
        <w:sz w:val="18"/>
        <w:lang w:val="en-GB"/>
      </w:rPr>
      <w:t>1</w:t>
    </w:r>
    <w:r w:rsidR="00BA58B5" w:rsidRPr="00356897">
      <w:rPr>
        <w:rStyle w:val="Seitenzahl"/>
        <w:rFonts w:ascii="LM Roman 10" w:hAnsi="LM Roman 10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37F6" w14:textId="77777777" w:rsidR="00356897" w:rsidRDefault="003568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D584" w14:textId="77777777" w:rsidR="0033362E" w:rsidRDefault="0033362E">
      <w:r>
        <w:separator/>
      </w:r>
    </w:p>
  </w:footnote>
  <w:footnote w:type="continuationSeparator" w:id="0">
    <w:p w14:paraId="46F204D0" w14:textId="77777777" w:rsidR="0033362E" w:rsidRDefault="0033362E">
      <w:r>
        <w:continuationSeparator/>
      </w:r>
    </w:p>
  </w:footnote>
  <w:footnote w:id="1">
    <w:p w14:paraId="4206E6D4" w14:textId="3E74CF67" w:rsidR="004E33D0" w:rsidRPr="004E33D0" w:rsidRDefault="004E33D0">
      <w:pPr>
        <w:pStyle w:val="Funotentext"/>
        <w:rPr>
          <w:rFonts w:ascii="LM Roman 10" w:hAnsi="LM Roman 10"/>
          <w:lang w:val="de-CH"/>
        </w:rPr>
      </w:pPr>
      <w:r w:rsidRPr="004E33D0">
        <w:rPr>
          <w:rStyle w:val="Funotenzeichen"/>
          <w:rFonts w:ascii="LM Roman 10" w:hAnsi="LM Roman 10"/>
        </w:rPr>
        <w:footnoteRef/>
      </w:r>
      <w:r w:rsidRPr="004E33D0">
        <w:rPr>
          <w:rFonts w:ascii="LM Roman 10" w:hAnsi="LM Roman 10"/>
        </w:rPr>
        <w:t xml:space="preserve"> https://www.freecodecamp.org/news/how-to-use-git-and-github-in-a-team-like-a-pro/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B0D4" w14:textId="77777777" w:rsidR="00356897" w:rsidRDefault="003568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31820322" w:rsidR="004D5CBC" w:rsidRDefault="00A636BD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2D8976DA">
          <wp:simplePos x="0" y="0"/>
          <wp:positionH relativeFrom="margin">
            <wp:posOffset>0</wp:posOffset>
          </wp:positionH>
          <wp:positionV relativeFrom="paragraph">
            <wp:posOffset>158547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6F9">
      <w:rPr>
        <w:rFonts w:cs="Arial"/>
        <w:noProof/>
        <w:sz w:val="40"/>
        <w:lang w:val="de-CH" w:eastAsia="de-CH"/>
      </w:rPr>
      <w:drawing>
        <wp:inline distT="0" distB="0" distL="0" distR="0" wp14:anchorId="0C656411" wp14:editId="28BC9860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C72">
      <w:rPr>
        <w:rFonts w:cs="Arial"/>
        <w:noProof/>
      </w:rPr>
      <w:pict w14:anchorId="662E6591">
        <v:rect id="_x0000_i1025" alt="" style="width:451.3pt;height:.05pt;mso-width-percent:0;mso-height-percent:0;mso-width-percent:0;mso-height-percent:0" o:hralign="center" o:hrstd="t" o:hrnoshade="t" o:hr="t" fillcolor="gray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489F" w14:textId="77777777" w:rsidR="00356897" w:rsidRDefault="003568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01236"/>
    <w:multiLevelType w:val="multi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5358EC"/>
    <w:multiLevelType w:val="hybridMultilevel"/>
    <w:tmpl w:val="B49C44F4"/>
    <w:lvl w:ilvl="0" w:tplc="A69677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D6BDC8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 w:tplc="58564B98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 w:tplc="7F2E747C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 w:tplc="40DA51FC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 w:tplc="917E2E10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 w:tplc="A93CD054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 w:tplc="A2E80B9C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 w:tplc="AFE6A764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 w15:restartNumberingAfterBreak="0">
    <w:nsid w:val="27F068BE"/>
    <w:multiLevelType w:val="hybridMultilevel"/>
    <w:tmpl w:val="04070001"/>
    <w:lvl w:ilvl="0" w:tplc="158620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242000">
      <w:numFmt w:val="decimal"/>
      <w:lvlText w:val=""/>
      <w:lvlJc w:val="left"/>
    </w:lvl>
    <w:lvl w:ilvl="2" w:tplc="E266EDE4">
      <w:numFmt w:val="decimal"/>
      <w:lvlText w:val=""/>
      <w:lvlJc w:val="left"/>
    </w:lvl>
    <w:lvl w:ilvl="3" w:tplc="EC3C3E4A">
      <w:numFmt w:val="decimal"/>
      <w:lvlText w:val=""/>
      <w:lvlJc w:val="left"/>
    </w:lvl>
    <w:lvl w:ilvl="4" w:tplc="114CCC6A">
      <w:numFmt w:val="decimal"/>
      <w:lvlText w:val=""/>
      <w:lvlJc w:val="left"/>
    </w:lvl>
    <w:lvl w:ilvl="5" w:tplc="7D2C6754">
      <w:numFmt w:val="decimal"/>
      <w:lvlText w:val=""/>
      <w:lvlJc w:val="left"/>
    </w:lvl>
    <w:lvl w:ilvl="6" w:tplc="96360C12">
      <w:numFmt w:val="decimal"/>
      <w:lvlText w:val=""/>
      <w:lvlJc w:val="left"/>
    </w:lvl>
    <w:lvl w:ilvl="7" w:tplc="5CB88EE8">
      <w:numFmt w:val="decimal"/>
      <w:lvlText w:val=""/>
      <w:lvlJc w:val="left"/>
    </w:lvl>
    <w:lvl w:ilvl="8" w:tplc="F5C2B2C6">
      <w:numFmt w:val="decimal"/>
      <w:lvlText w:val=""/>
      <w:lvlJc w:val="left"/>
    </w:lvl>
  </w:abstractNum>
  <w:abstractNum w:abstractNumId="9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8109A9"/>
    <w:multiLevelType w:val="hybridMultilevel"/>
    <w:tmpl w:val="B49C44F4"/>
    <w:lvl w:ilvl="0" w:tplc="067627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6669C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 w:tplc="D86AD18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 w:tplc="03E4806A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 w:tplc="E40085AE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 w:tplc="FF6A0BC4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 w:tplc="CA549334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 w:tplc="957094D6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 w:tplc="6162588A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3A85491C"/>
    <w:multiLevelType w:val="hybridMultilevel"/>
    <w:tmpl w:val="E26E30D0"/>
    <w:lvl w:ilvl="0" w:tplc="00D64FC8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43826776">
      <w:numFmt w:val="decimal"/>
      <w:lvlText w:val=""/>
      <w:lvlJc w:val="left"/>
    </w:lvl>
    <w:lvl w:ilvl="2" w:tplc="AA3E99DA">
      <w:numFmt w:val="decimal"/>
      <w:lvlText w:val=""/>
      <w:lvlJc w:val="left"/>
    </w:lvl>
    <w:lvl w:ilvl="3" w:tplc="E1AC1662">
      <w:numFmt w:val="decimal"/>
      <w:lvlText w:val=""/>
      <w:lvlJc w:val="left"/>
    </w:lvl>
    <w:lvl w:ilvl="4" w:tplc="22AA22C0">
      <w:numFmt w:val="decimal"/>
      <w:lvlText w:val=""/>
      <w:lvlJc w:val="left"/>
    </w:lvl>
    <w:lvl w:ilvl="5" w:tplc="698A449A">
      <w:numFmt w:val="decimal"/>
      <w:lvlText w:val=""/>
      <w:lvlJc w:val="left"/>
    </w:lvl>
    <w:lvl w:ilvl="6" w:tplc="25E04BEC">
      <w:numFmt w:val="decimal"/>
      <w:lvlText w:val=""/>
      <w:lvlJc w:val="left"/>
    </w:lvl>
    <w:lvl w:ilvl="7" w:tplc="FD1E26E2">
      <w:numFmt w:val="decimal"/>
      <w:lvlText w:val=""/>
      <w:lvlJc w:val="left"/>
    </w:lvl>
    <w:lvl w:ilvl="8" w:tplc="17AC60E0">
      <w:numFmt w:val="decimal"/>
      <w:lvlText w:val=""/>
      <w:lvlJc w:val="left"/>
    </w:lvl>
  </w:abstractNum>
  <w:abstractNum w:abstractNumId="15" w15:restartNumberingAfterBreak="0">
    <w:nsid w:val="3E0C1BCC"/>
    <w:multiLevelType w:val="hybridMultilevel"/>
    <w:tmpl w:val="B49C44F4"/>
    <w:lvl w:ilvl="0" w:tplc="6E1466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F88EA0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 w:tplc="116CC588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 w:tplc="AF3C0130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 w:tplc="D8AA6BAE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 w:tplc="48C88B78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 w:tplc="0C06BCC8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 w:tplc="C29C5190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 w:tplc="6B4E09D2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15C87"/>
    <w:multiLevelType w:val="hybridMultilevel"/>
    <w:tmpl w:val="04070001"/>
    <w:lvl w:ilvl="0" w:tplc="1174F5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C7AF02C">
      <w:numFmt w:val="decimal"/>
      <w:lvlText w:val=""/>
      <w:lvlJc w:val="left"/>
    </w:lvl>
    <w:lvl w:ilvl="2" w:tplc="4EA0D3D2">
      <w:numFmt w:val="decimal"/>
      <w:lvlText w:val=""/>
      <w:lvlJc w:val="left"/>
    </w:lvl>
    <w:lvl w:ilvl="3" w:tplc="BB900484">
      <w:numFmt w:val="decimal"/>
      <w:lvlText w:val=""/>
      <w:lvlJc w:val="left"/>
    </w:lvl>
    <w:lvl w:ilvl="4" w:tplc="83D2A2FE">
      <w:numFmt w:val="decimal"/>
      <w:lvlText w:val=""/>
      <w:lvlJc w:val="left"/>
    </w:lvl>
    <w:lvl w:ilvl="5" w:tplc="7DE08C7E">
      <w:numFmt w:val="decimal"/>
      <w:lvlText w:val=""/>
      <w:lvlJc w:val="left"/>
    </w:lvl>
    <w:lvl w:ilvl="6" w:tplc="339EB998">
      <w:numFmt w:val="decimal"/>
      <w:lvlText w:val=""/>
      <w:lvlJc w:val="left"/>
    </w:lvl>
    <w:lvl w:ilvl="7" w:tplc="8D70818C">
      <w:numFmt w:val="decimal"/>
      <w:lvlText w:val=""/>
      <w:lvlJc w:val="left"/>
    </w:lvl>
    <w:lvl w:ilvl="8" w:tplc="67BCFB28">
      <w:numFmt w:val="decimal"/>
      <w:lvlText w:val=""/>
      <w:lvlJc w:val="left"/>
    </w:lvl>
  </w:abstractNum>
  <w:abstractNum w:abstractNumId="18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8620C"/>
    <w:multiLevelType w:val="hybridMultilevel"/>
    <w:tmpl w:val="B49C44F4"/>
    <w:lvl w:ilvl="0" w:tplc="8D92C57A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 w:tplc="81E012E8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 w:tplc="AE5CB03E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 w:tplc="C36CAADE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 w:tplc="786EAAFE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 w:tplc="593EFB94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 w:tplc="F15617B0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 w:tplc="0A34E0E4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 w:tplc="4A343686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68717416"/>
    <w:multiLevelType w:val="hybridMultilevel"/>
    <w:tmpl w:val="0407000F"/>
    <w:lvl w:ilvl="0" w:tplc="7982F6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D7CBC48">
      <w:numFmt w:val="decimal"/>
      <w:lvlText w:val=""/>
      <w:lvlJc w:val="left"/>
    </w:lvl>
    <w:lvl w:ilvl="2" w:tplc="B64CF31A">
      <w:numFmt w:val="decimal"/>
      <w:lvlText w:val=""/>
      <w:lvlJc w:val="left"/>
    </w:lvl>
    <w:lvl w:ilvl="3" w:tplc="D31C7418">
      <w:numFmt w:val="decimal"/>
      <w:lvlText w:val=""/>
      <w:lvlJc w:val="left"/>
    </w:lvl>
    <w:lvl w:ilvl="4" w:tplc="459E3064">
      <w:numFmt w:val="decimal"/>
      <w:lvlText w:val=""/>
      <w:lvlJc w:val="left"/>
    </w:lvl>
    <w:lvl w:ilvl="5" w:tplc="DF322B8C">
      <w:numFmt w:val="decimal"/>
      <w:lvlText w:val=""/>
      <w:lvlJc w:val="left"/>
    </w:lvl>
    <w:lvl w:ilvl="6" w:tplc="FC7CC254">
      <w:numFmt w:val="decimal"/>
      <w:lvlText w:val=""/>
      <w:lvlJc w:val="left"/>
    </w:lvl>
    <w:lvl w:ilvl="7" w:tplc="CD34DC44">
      <w:numFmt w:val="decimal"/>
      <w:lvlText w:val=""/>
      <w:lvlJc w:val="left"/>
    </w:lvl>
    <w:lvl w:ilvl="8" w:tplc="AD622A80">
      <w:numFmt w:val="decimal"/>
      <w:lvlText w:val=""/>
      <w:lvlJc w:val="left"/>
    </w:lvl>
  </w:abstractNum>
  <w:abstractNum w:abstractNumId="21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1D299A"/>
    <w:multiLevelType w:val="multi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12375">
    <w:abstractNumId w:val="23"/>
  </w:num>
  <w:num w:numId="2" w16cid:durableId="2034073164">
    <w:abstractNumId w:val="19"/>
  </w:num>
  <w:num w:numId="3" w16cid:durableId="1091335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327710168">
    <w:abstractNumId w:val="7"/>
  </w:num>
  <w:num w:numId="5" w16cid:durableId="2075663475">
    <w:abstractNumId w:val="17"/>
  </w:num>
  <w:num w:numId="6" w16cid:durableId="1187015436">
    <w:abstractNumId w:val="20"/>
  </w:num>
  <w:num w:numId="7" w16cid:durableId="1413889686">
    <w:abstractNumId w:val="14"/>
  </w:num>
  <w:num w:numId="8" w16cid:durableId="1204059059">
    <w:abstractNumId w:val="22"/>
  </w:num>
  <w:num w:numId="9" w16cid:durableId="1581213892">
    <w:abstractNumId w:val="12"/>
  </w:num>
  <w:num w:numId="10" w16cid:durableId="1085031338">
    <w:abstractNumId w:val="8"/>
  </w:num>
  <w:num w:numId="11" w16cid:durableId="1658411664">
    <w:abstractNumId w:val="6"/>
  </w:num>
  <w:num w:numId="12" w16cid:durableId="1962226421">
    <w:abstractNumId w:val="1"/>
  </w:num>
  <w:num w:numId="13" w16cid:durableId="1790854713">
    <w:abstractNumId w:val="10"/>
  </w:num>
  <w:num w:numId="14" w16cid:durableId="196623125">
    <w:abstractNumId w:val="24"/>
  </w:num>
  <w:num w:numId="15" w16cid:durableId="1308245840">
    <w:abstractNumId w:val="16"/>
  </w:num>
  <w:num w:numId="16" w16cid:durableId="503937400">
    <w:abstractNumId w:val="5"/>
  </w:num>
  <w:num w:numId="17" w16cid:durableId="443622103">
    <w:abstractNumId w:val="18"/>
  </w:num>
  <w:num w:numId="18" w16cid:durableId="1788892821">
    <w:abstractNumId w:val="21"/>
  </w:num>
  <w:num w:numId="19" w16cid:durableId="229004128">
    <w:abstractNumId w:val="13"/>
  </w:num>
  <w:num w:numId="20" w16cid:durableId="1613630150">
    <w:abstractNumId w:val="15"/>
  </w:num>
  <w:num w:numId="21" w16cid:durableId="647250490">
    <w:abstractNumId w:val="3"/>
  </w:num>
  <w:num w:numId="22" w16cid:durableId="1572693413">
    <w:abstractNumId w:val="4"/>
  </w:num>
  <w:num w:numId="23" w16cid:durableId="1397434093">
    <w:abstractNumId w:val="2"/>
  </w:num>
  <w:num w:numId="24" w16cid:durableId="1587110399">
    <w:abstractNumId w:val="11"/>
  </w:num>
  <w:num w:numId="25" w16cid:durableId="308440480">
    <w:abstractNumId w:val="9"/>
  </w:num>
  <w:num w:numId="26" w16cid:durableId="1642073474">
    <w:abstractNumId w:val="2"/>
  </w:num>
  <w:num w:numId="27" w16cid:durableId="14500294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413C4"/>
    <w:rsid w:val="000818D9"/>
    <w:rsid w:val="00083075"/>
    <w:rsid w:val="00093EF0"/>
    <w:rsid w:val="000B0020"/>
    <w:rsid w:val="000E366B"/>
    <w:rsid w:val="001015D5"/>
    <w:rsid w:val="00104C13"/>
    <w:rsid w:val="001415A6"/>
    <w:rsid w:val="00141B20"/>
    <w:rsid w:val="0016294F"/>
    <w:rsid w:val="001859FB"/>
    <w:rsid w:val="00186C22"/>
    <w:rsid w:val="001972F3"/>
    <w:rsid w:val="001C57C1"/>
    <w:rsid w:val="001F7854"/>
    <w:rsid w:val="0020323B"/>
    <w:rsid w:val="0022267B"/>
    <w:rsid w:val="00233623"/>
    <w:rsid w:val="00255A5E"/>
    <w:rsid w:val="0026569B"/>
    <w:rsid w:val="00294B2B"/>
    <w:rsid w:val="002B74DE"/>
    <w:rsid w:val="002D7D15"/>
    <w:rsid w:val="0030152C"/>
    <w:rsid w:val="0033362E"/>
    <w:rsid w:val="00352864"/>
    <w:rsid w:val="00356897"/>
    <w:rsid w:val="00361E90"/>
    <w:rsid w:val="00405AD1"/>
    <w:rsid w:val="00410411"/>
    <w:rsid w:val="00474BC3"/>
    <w:rsid w:val="00477051"/>
    <w:rsid w:val="00485C41"/>
    <w:rsid w:val="004A7C9A"/>
    <w:rsid w:val="004C0ADD"/>
    <w:rsid w:val="004C0E6C"/>
    <w:rsid w:val="004C1969"/>
    <w:rsid w:val="004D5CBC"/>
    <w:rsid w:val="004E33D0"/>
    <w:rsid w:val="005363F9"/>
    <w:rsid w:val="00566398"/>
    <w:rsid w:val="005E203E"/>
    <w:rsid w:val="00604F6D"/>
    <w:rsid w:val="006B5DAE"/>
    <w:rsid w:val="006C7931"/>
    <w:rsid w:val="006F35FB"/>
    <w:rsid w:val="0075758A"/>
    <w:rsid w:val="00761249"/>
    <w:rsid w:val="00773B14"/>
    <w:rsid w:val="00785B50"/>
    <w:rsid w:val="007A0945"/>
    <w:rsid w:val="007E3C0B"/>
    <w:rsid w:val="008053F3"/>
    <w:rsid w:val="008102E3"/>
    <w:rsid w:val="00823C72"/>
    <w:rsid w:val="0083012B"/>
    <w:rsid w:val="00841809"/>
    <w:rsid w:val="00882E2C"/>
    <w:rsid w:val="009374EA"/>
    <w:rsid w:val="00957E23"/>
    <w:rsid w:val="00973BA3"/>
    <w:rsid w:val="009D3FB2"/>
    <w:rsid w:val="009E12B0"/>
    <w:rsid w:val="00A32EBA"/>
    <w:rsid w:val="00A43192"/>
    <w:rsid w:val="00A636BD"/>
    <w:rsid w:val="00A71BC8"/>
    <w:rsid w:val="00A95AC9"/>
    <w:rsid w:val="00AB1E99"/>
    <w:rsid w:val="00AE506B"/>
    <w:rsid w:val="00B126FA"/>
    <w:rsid w:val="00B170E0"/>
    <w:rsid w:val="00B34D68"/>
    <w:rsid w:val="00B415D1"/>
    <w:rsid w:val="00B97BF8"/>
    <w:rsid w:val="00BA58B5"/>
    <w:rsid w:val="00BB79B3"/>
    <w:rsid w:val="00BE7A59"/>
    <w:rsid w:val="00C1005B"/>
    <w:rsid w:val="00C14AEB"/>
    <w:rsid w:val="00C35657"/>
    <w:rsid w:val="00C409CB"/>
    <w:rsid w:val="00C41038"/>
    <w:rsid w:val="00C44898"/>
    <w:rsid w:val="00C67BA2"/>
    <w:rsid w:val="00C7424B"/>
    <w:rsid w:val="00C80DD2"/>
    <w:rsid w:val="00CA1650"/>
    <w:rsid w:val="00CB5669"/>
    <w:rsid w:val="00CC5252"/>
    <w:rsid w:val="00CC66F9"/>
    <w:rsid w:val="00CD733D"/>
    <w:rsid w:val="00D040E4"/>
    <w:rsid w:val="00D0574A"/>
    <w:rsid w:val="00D541A4"/>
    <w:rsid w:val="00D605A6"/>
    <w:rsid w:val="00D95072"/>
    <w:rsid w:val="00DA1BA2"/>
    <w:rsid w:val="00E00705"/>
    <w:rsid w:val="00E17DE6"/>
    <w:rsid w:val="00E609A3"/>
    <w:rsid w:val="00E766A9"/>
    <w:rsid w:val="00E8580D"/>
    <w:rsid w:val="00E876C1"/>
    <w:rsid w:val="00E923D8"/>
    <w:rsid w:val="00EB55A8"/>
    <w:rsid w:val="00EC5518"/>
    <w:rsid w:val="00EC583F"/>
    <w:rsid w:val="00EE6559"/>
    <w:rsid w:val="00F02EF3"/>
    <w:rsid w:val="00F34B68"/>
    <w:rsid w:val="00F358C1"/>
    <w:rsid w:val="00F538F5"/>
    <w:rsid w:val="00FA0C37"/>
    <w:rsid w:val="00FA2C9F"/>
    <w:rsid w:val="00FA34E7"/>
    <w:rsid w:val="00FB0A30"/>
    <w:rsid w:val="00FD1259"/>
    <w:rsid w:val="08ACAB33"/>
    <w:rsid w:val="0FF12A78"/>
    <w:rsid w:val="3D8C54B2"/>
    <w:rsid w:val="45DB2E96"/>
    <w:rsid w:val="511C1AD5"/>
    <w:rsid w:val="520C1CF4"/>
    <w:rsid w:val="60B14103"/>
    <w:rsid w:val="76BC81E7"/>
    <w:rsid w:val="793E9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E876C1"/>
    <w:pPr>
      <w:keepNext/>
      <w:spacing w:before="30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41038"/>
    <w:pPr>
      <w:keepNext/>
      <w:spacing w:before="30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C41038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ext">
    <w:name w:val="annotation text"/>
    <w:basedOn w:val="Standard"/>
    <w:link w:val="KommentartextZchn"/>
    <w:semiHidden/>
    <w:unhideWhenUsed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Pr>
      <w:rFonts w:ascii="Arial" w:hAnsi="Arial"/>
      <w:lang w:val="en-US" w:eastAsia="de-DE"/>
    </w:rPr>
  </w:style>
  <w:style w:type="character" w:styleId="Kommentarzeichen">
    <w:name w:val="annotation reference"/>
    <w:basedOn w:val="Absatz-Standardschriftart"/>
    <w:semiHidden/>
    <w:unhideWhenUsed/>
    <w:rPr>
      <w:sz w:val="16"/>
      <w:szCs w:val="16"/>
    </w:rPr>
  </w:style>
  <w:style w:type="character" w:styleId="Hyperlink">
    <w:name w:val="Hyperlink"/>
    <w:basedOn w:val="Absatz-Standardschriftart"/>
    <w:unhideWhenUsed/>
    <w:rsid w:val="0026569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569B"/>
    <w:rPr>
      <w:color w:val="605E5C"/>
      <w:shd w:val="clear" w:color="auto" w:fill="E1DFDD"/>
    </w:rPr>
  </w:style>
  <w:style w:type="table" w:styleId="EinfacheTabelle1">
    <w:name w:val="Plain Table 1"/>
    <w:basedOn w:val="NormaleTabelle"/>
    <w:uiPriority w:val="41"/>
    <w:rsid w:val="00141B20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semiHidden/>
    <w:unhideWhenUsed/>
    <w:rsid w:val="004E33D0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4E33D0"/>
    <w:rPr>
      <w:rFonts w:ascii="Arial" w:hAnsi="Arial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4E33D0"/>
    <w:rPr>
      <w:vertAlign w:val="superscript"/>
    </w:rPr>
  </w:style>
  <w:style w:type="character" w:styleId="BesuchterLink">
    <w:name w:val="FollowedHyperlink"/>
    <w:basedOn w:val="Absatz-Standardschriftart"/>
    <w:semiHidden/>
    <w:unhideWhenUsed/>
    <w:rsid w:val="00823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reecodecamp.org/news/how-to-use-git-and-github-in-a-team-like-a-pr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la.colic@bbbaden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AF85A-4DD9-4381-8A2E-0AE60003E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1E88B6-E779-4537-B02A-AD02D3490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F69E3-86C5-473A-A7AB-C1BEF527C3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29EDD9-4E03-460C-8905-14C96BB414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476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Jan Pascal.Vontobel</cp:lastModifiedBy>
  <cp:revision>2</cp:revision>
  <dcterms:created xsi:type="dcterms:W3CDTF">2023-09-12T13:07:00Z</dcterms:created>
  <dcterms:modified xsi:type="dcterms:W3CDTF">2023-09-12T13:07:00Z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